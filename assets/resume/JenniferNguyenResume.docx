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4B482" w14:textId="77777777" w:rsidR="006F0FCF" w:rsidRPr="00D91D62" w:rsidRDefault="006F0FCF" w:rsidP="000D2CB4">
      <w:pPr>
        <w:pStyle w:val="ContactInfo"/>
        <w:jc w:val="left"/>
        <w:rPr>
          <w:rStyle w:val="Emphasis"/>
          <w:rFonts w:asciiTheme="majorHAnsi" w:hAnsiTheme="majorHAnsi"/>
          <w:i w:val="0"/>
        </w:rPr>
      </w:pPr>
    </w:p>
    <w:p w14:paraId="27ADCF05" w14:textId="77777777" w:rsidR="006F0FCF" w:rsidRPr="00616637" w:rsidRDefault="003A569E" w:rsidP="000D2CB4">
      <w:pPr>
        <w:pStyle w:val="Name"/>
        <w:tabs>
          <w:tab w:val="left" w:pos="5880"/>
        </w:tabs>
        <w:ind w:left="0"/>
        <w:rPr>
          <w:b/>
        </w:rPr>
      </w:pPr>
      <w:sdt>
        <w:sdtPr>
          <w:rPr>
            <w:b/>
            <w:i/>
            <w:iCs/>
          </w:rPr>
          <w:alias w:val="Your Name"/>
          <w:tag w:val=""/>
          <w:id w:val="-574512284"/>
          <w:placeholder>
            <w:docPart w:val="2CAB4CAC5F674FB6B8309FB9D19243A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84035" w:rsidRPr="00616637">
            <w:rPr>
              <w:b/>
              <w:lang w:val="en-CA"/>
            </w:rPr>
            <w:t>Jennifer Nguyen</w:t>
          </w:r>
        </w:sdtContent>
      </w:sdt>
      <w:r w:rsidR="00F84035" w:rsidRPr="00616637">
        <w:rPr>
          <w:b/>
        </w:rPr>
        <w:tab/>
      </w:r>
    </w:p>
    <w:p w14:paraId="4B8796F3" w14:textId="2BB6C8B6" w:rsidR="00137674" w:rsidRPr="001E0E43" w:rsidRDefault="000D2CB4" w:rsidP="00137674">
      <w:pPr>
        <w:pStyle w:val="ContactInfo"/>
        <w:rPr>
          <w:rFonts w:asciiTheme="majorHAnsi" w:hAnsiTheme="majorHAnsi"/>
          <w:sz w:val="20"/>
          <w:szCs w:val="20"/>
        </w:rPr>
      </w:pPr>
      <w:r w:rsidRPr="001E0E43">
        <w:rPr>
          <w:rFonts w:asciiTheme="majorHAnsi" w:hAnsiTheme="majorHAnsi"/>
          <w:sz w:val="20"/>
          <w:szCs w:val="20"/>
        </w:rPr>
        <w:t>Calgary, AB</w:t>
      </w:r>
    </w:p>
    <w:p w14:paraId="7081EC57" w14:textId="77777777" w:rsidR="000D2CB4" w:rsidRPr="001E0E43" w:rsidRDefault="000D2CB4" w:rsidP="000D2CB4">
      <w:pPr>
        <w:pStyle w:val="ContactInfo"/>
        <w:rPr>
          <w:rFonts w:asciiTheme="majorHAnsi" w:hAnsiTheme="majorHAnsi"/>
          <w:sz w:val="20"/>
          <w:szCs w:val="20"/>
        </w:rPr>
      </w:pPr>
      <w:r w:rsidRPr="001E0E43">
        <w:rPr>
          <w:rFonts w:asciiTheme="majorHAnsi" w:hAnsiTheme="majorHAnsi"/>
          <w:sz w:val="20"/>
          <w:szCs w:val="20"/>
        </w:rPr>
        <w:t>(403)-870-3145</w:t>
      </w:r>
    </w:p>
    <w:p w14:paraId="4354BBB1" w14:textId="5ACDD8A7" w:rsidR="000D2CB4" w:rsidRPr="001E0E43" w:rsidRDefault="00A96980" w:rsidP="0076115F">
      <w:pPr>
        <w:pStyle w:val="ContactInfo"/>
        <w:rPr>
          <w:rFonts w:asciiTheme="majorHAnsi" w:hAnsiTheme="majorHAnsi"/>
          <w:sz w:val="20"/>
          <w:szCs w:val="20"/>
        </w:rPr>
      </w:pPr>
      <w:hyperlink r:id="rId10" w:history="1">
        <w:r w:rsidRPr="00A96980">
          <w:rPr>
            <w:rStyle w:val="Hyperlink"/>
            <w:rFonts w:asciiTheme="majorHAnsi" w:hAnsiTheme="majorHAnsi"/>
            <w:sz w:val="20"/>
            <w:szCs w:val="20"/>
          </w:rPr>
          <w:t>Portfolio</w:t>
        </w:r>
      </w:hyperlink>
      <w:r w:rsidR="000D2CB4" w:rsidRPr="001E0E43">
        <w:rPr>
          <w:rFonts w:asciiTheme="majorHAnsi" w:hAnsiTheme="majorHAnsi"/>
          <w:sz w:val="20"/>
          <w:szCs w:val="20"/>
        </w:rPr>
        <w:br/>
        <w:t>nguyen.jennifer@hotmail.com</w:t>
      </w:r>
    </w:p>
    <w:p w14:paraId="5D84E1F3" w14:textId="375795D5" w:rsidR="008B523D" w:rsidRPr="007903B6" w:rsidRDefault="008B523D" w:rsidP="008B523D">
      <w:pPr>
        <w:pStyle w:val="Heading1"/>
        <w:rPr>
          <w:rFonts w:eastAsia="Times New Roman"/>
          <w:b/>
          <w:color w:val="418AB3" w:themeColor="accent1"/>
          <w:sz w:val="22"/>
          <w:szCs w:val="22"/>
        </w:rPr>
      </w:pPr>
      <w:r>
        <w:rPr>
          <w:rFonts w:eastAsia="Times New Roman"/>
          <w:b/>
          <w:color w:val="418AB3" w:themeColor="accent1"/>
          <w:sz w:val="22"/>
          <w:szCs w:val="22"/>
        </w:rPr>
        <w:t>TECHNICAL KNOWLEDGE</w:t>
      </w:r>
    </w:p>
    <w:p w14:paraId="51A632B5" w14:textId="77777777" w:rsidR="005645A0" w:rsidRPr="008B523D" w:rsidRDefault="005645A0" w:rsidP="005645A0">
      <w:pPr>
        <w:pStyle w:val="Heading2"/>
        <w:rPr>
          <w:rFonts w:eastAsia="Times New Roman"/>
          <w:color w:val="6E6E6E" w:themeColor="background2" w:themeShade="80"/>
          <w:sz w:val="22"/>
          <w:szCs w:val="22"/>
          <w:u w:val="single"/>
        </w:rPr>
      </w:pPr>
      <w:r w:rsidRPr="008B523D">
        <w:rPr>
          <w:rFonts w:eastAsia="Times New Roman"/>
          <w:color w:val="6E6E6E" w:themeColor="background2" w:themeShade="80"/>
          <w:sz w:val="22"/>
          <w:szCs w:val="22"/>
          <w:u w:val="single"/>
        </w:rPr>
        <w:t>Knowledge of</w:t>
      </w:r>
    </w:p>
    <w:p w14:paraId="60A5B39E" w14:textId="77777777" w:rsidR="005645A0" w:rsidRPr="001C4468" w:rsidRDefault="005645A0" w:rsidP="001C4468">
      <w:pPr>
        <w:rPr>
          <w:rFonts w:ascii="Calibri" w:hAnsi="Calibri"/>
          <w:sz w:val="22"/>
          <w:szCs w:val="22"/>
        </w:rPr>
        <w:sectPr w:rsidR="005645A0" w:rsidRPr="001C4468" w:rsidSect="005645A0">
          <w:footerReference w:type="even" r:id="rId11"/>
          <w:footerReference w:type="default" r:id="rId12"/>
          <w:footerReference w:type="first" r:id="rId13"/>
          <w:pgSz w:w="12240" w:h="15840" w:code="1"/>
          <w:pgMar w:top="1440" w:right="1440" w:bottom="1440" w:left="1440" w:header="680" w:footer="720" w:gutter="0"/>
          <w:pgNumType w:start="1"/>
          <w:cols w:space="720"/>
          <w:titlePg/>
          <w:docGrid w:linePitch="360"/>
        </w:sectPr>
      </w:pPr>
    </w:p>
    <w:p w14:paraId="0BB6040E" w14:textId="77777777" w:rsidR="001C4468" w:rsidRDefault="001C4468" w:rsidP="001C4468">
      <w:pPr>
        <w:numPr>
          <w:ilvl w:val="0"/>
          <w:numId w:val="17"/>
        </w:numPr>
        <w:ind w:left="714" w:hanging="357"/>
        <w:textAlignment w:val="baseline"/>
        <w:rPr>
          <w:rFonts w:asciiTheme="majorHAnsi" w:eastAsia="Times New Roman" w:hAnsiTheme="majorHAnsi"/>
          <w:color w:val="666666"/>
          <w:sz w:val="22"/>
          <w:szCs w:val="22"/>
        </w:rPr>
      </w:pPr>
      <w:r>
        <w:rPr>
          <w:rFonts w:asciiTheme="majorHAnsi" w:eastAsia="Times New Roman" w:hAnsiTheme="majorHAnsi"/>
          <w:color w:val="666666"/>
          <w:sz w:val="22"/>
          <w:szCs w:val="22"/>
        </w:rPr>
        <w:lastRenderedPageBreak/>
        <w:t>PHP</w:t>
      </w:r>
    </w:p>
    <w:p w14:paraId="60C640C9" w14:textId="77777777" w:rsidR="001C4468" w:rsidRPr="00E93182" w:rsidRDefault="001C4468" w:rsidP="001C4468">
      <w:pPr>
        <w:numPr>
          <w:ilvl w:val="0"/>
          <w:numId w:val="17"/>
        </w:numPr>
        <w:ind w:left="714" w:hanging="357"/>
        <w:textAlignment w:val="baseline"/>
        <w:rPr>
          <w:rFonts w:asciiTheme="majorHAnsi" w:eastAsia="Times New Roman" w:hAnsiTheme="majorHAnsi"/>
          <w:color w:val="666666"/>
          <w:sz w:val="22"/>
          <w:szCs w:val="22"/>
        </w:rPr>
      </w:pPr>
      <w:r>
        <w:rPr>
          <w:rFonts w:asciiTheme="majorHAnsi" w:eastAsia="Times New Roman" w:hAnsiTheme="majorHAnsi"/>
          <w:color w:val="666666"/>
          <w:sz w:val="22"/>
          <w:szCs w:val="22"/>
        </w:rPr>
        <w:t>Java</w:t>
      </w:r>
    </w:p>
    <w:p w14:paraId="30B04599" w14:textId="77777777" w:rsidR="001C4468" w:rsidRPr="00E93182" w:rsidRDefault="001C4468" w:rsidP="001C4468">
      <w:pPr>
        <w:numPr>
          <w:ilvl w:val="0"/>
          <w:numId w:val="17"/>
        </w:numPr>
        <w:ind w:left="714" w:hanging="357"/>
        <w:textAlignment w:val="baseline"/>
        <w:rPr>
          <w:rFonts w:asciiTheme="majorHAnsi" w:eastAsia="Times New Roman" w:hAnsiTheme="majorHAnsi"/>
          <w:color w:val="666666"/>
          <w:sz w:val="22"/>
          <w:szCs w:val="22"/>
        </w:rPr>
      </w:pPr>
      <w:r w:rsidRPr="00E93182">
        <w:rPr>
          <w:rFonts w:asciiTheme="majorHAnsi" w:eastAsia="Times New Roman" w:hAnsiTheme="majorHAnsi"/>
          <w:color w:val="666666"/>
          <w:sz w:val="22"/>
          <w:szCs w:val="22"/>
        </w:rPr>
        <w:t>HTML</w:t>
      </w:r>
      <w:r>
        <w:rPr>
          <w:rFonts w:asciiTheme="majorHAnsi" w:eastAsia="Times New Roman" w:hAnsiTheme="majorHAnsi"/>
          <w:color w:val="666666"/>
          <w:sz w:val="22"/>
          <w:szCs w:val="22"/>
        </w:rPr>
        <w:t>5</w:t>
      </w:r>
      <w:r w:rsidRPr="00E93182">
        <w:rPr>
          <w:rFonts w:asciiTheme="majorHAnsi" w:eastAsia="Times New Roman" w:hAnsiTheme="majorHAnsi"/>
          <w:color w:val="666666"/>
          <w:sz w:val="22"/>
          <w:szCs w:val="22"/>
        </w:rPr>
        <w:t>/CSS</w:t>
      </w:r>
      <w:r>
        <w:rPr>
          <w:rFonts w:asciiTheme="majorHAnsi" w:eastAsia="Times New Roman" w:hAnsiTheme="majorHAnsi"/>
          <w:color w:val="666666"/>
          <w:sz w:val="22"/>
          <w:szCs w:val="22"/>
        </w:rPr>
        <w:t>3</w:t>
      </w:r>
    </w:p>
    <w:p w14:paraId="756ACB9B" w14:textId="34759A2E" w:rsidR="001C4468" w:rsidRPr="00E93182" w:rsidRDefault="00B8576C" w:rsidP="001C4468">
      <w:pPr>
        <w:numPr>
          <w:ilvl w:val="0"/>
          <w:numId w:val="17"/>
        </w:numPr>
        <w:ind w:left="714" w:hanging="357"/>
        <w:textAlignment w:val="baseline"/>
        <w:rPr>
          <w:rFonts w:asciiTheme="majorHAnsi" w:eastAsia="Times New Roman" w:hAnsiTheme="majorHAnsi"/>
          <w:color w:val="666666"/>
          <w:sz w:val="22"/>
          <w:szCs w:val="22"/>
        </w:rPr>
      </w:pPr>
      <w:r>
        <w:rPr>
          <w:rFonts w:asciiTheme="majorHAnsi" w:eastAsia="Times New Roman" w:hAnsiTheme="majorHAnsi"/>
          <w:color w:val="666666"/>
          <w:sz w:val="22"/>
          <w:szCs w:val="22"/>
        </w:rPr>
        <w:t>CMS: Joomla, WordP</w:t>
      </w:r>
      <w:r w:rsidR="001C4468">
        <w:rPr>
          <w:rFonts w:asciiTheme="majorHAnsi" w:eastAsia="Times New Roman" w:hAnsiTheme="majorHAnsi"/>
          <w:color w:val="666666"/>
          <w:sz w:val="22"/>
          <w:szCs w:val="22"/>
        </w:rPr>
        <w:t>ress</w:t>
      </w:r>
    </w:p>
    <w:p w14:paraId="1D11EF06" w14:textId="77777777" w:rsidR="001C4468" w:rsidRPr="00E93182" w:rsidRDefault="001C4468" w:rsidP="001C4468">
      <w:pPr>
        <w:numPr>
          <w:ilvl w:val="0"/>
          <w:numId w:val="17"/>
        </w:numPr>
        <w:ind w:left="714" w:hanging="357"/>
        <w:textAlignment w:val="baseline"/>
        <w:rPr>
          <w:rFonts w:asciiTheme="majorHAnsi" w:eastAsia="Times New Roman" w:hAnsiTheme="majorHAnsi"/>
          <w:color w:val="666666"/>
          <w:sz w:val="22"/>
          <w:szCs w:val="22"/>
        </w:rPr>
      </w:pPr>
      <w:r>
        <w:rPr>
          <w:rFonts w:asciiTheme="majorHAnsi" w:eastAsia="Times New Roman" w:hAnsiTheme="majorHAnsi"/>
          <w:color w:val="666666"/>
          <w:sz w:val="22"/>
          <w:szCs w:val="22"/>
        </w:rPr>
        <w:lastRenderedPageBreak/>
        <w:t>MySQL</w:t>
      </w:r>
    </w:p>
    <w:p w14:paraId="540B7A71" w14:textId="77777777" w:rsidR="001C4468" w:rsidRPr="00E93182" w:rsidRDefault="001C4468" w:rsidP="001C4468">
      <w:pPr>
        <w:numPr>
          <w:ilvl w:val="0"/>
          <w:numId w:val="17"/>
        </w:numPr>
        <w:ind w:left="714" w:hanging="357"/>
        <w:textAlignment w:val="baseline"/>
        <w:rPr>
          <w:rFonts w:asciiTheme="majorHAnsi" w:eastAsia="Times New Roman" w:hAnsiTheme="majorHAnsi"/>
          <w:color w:val="666666"/>
          <w:sz w:val="22"/>
          <w:szCs w:val="22"/>
        </w:rPr>
      </w:pPr>
      <w:proofErr w:type="spellStart"/>
      <w:r>
        <w:rPr>
          <w:rFonts w:asciiTheme="majorHAnsi" w:eastAsia="Times New Roman" w:hAnsiTheme="majorHAnsi"/>
          <w:color w:val="666666"/>
          <w:sz w:val="22"/>
          <w:szCs w:val="22"/>
        </w:rPr>
        <w:t>Git</w:t>
      </w:r>
      <w:proofErr w:type="spellEnd"/>
      <w:r>
        <w:rPr>
          <w:rFonts w:asciiTheme="majorHAnsi" w:eastAsia="Times New Roman" w:hAnsiTheme="majorHAnsi"/>
          <w:color w:val="666666"/>
          <w:sz w:val="22"/>
          <w:szCs w:val="22"/>
        </w:rPr>
        <w:t>/SVN</w:t>
      </w:r>
    </w:p>
    <w:p w14:paraId="576522E8" w14:textId="77777777" w:rsidR="001C4468" w:rsidRPr="00C82452" w:rsidRDefault="001C4468" w:rsidP="001C4468">
      <w:pPr>
        <w:numPr>
          <w:ilvl w:val="0"/>
          <w:numId w:val="17"/>
        </w:numPr>
        <w:ind w:left="714" w:hanging="357"/>
        <w:textAlignment w:val="baseline"/>
        <w:rPr>
          <w:rFonts w:asciiTheme="majorHAnsi" w:eastAsia="Times New Roman" w:hAnsiTheme="majorHAnsi"/>
          <w:color w:val="666666"/>
          <w:sz w:val="22"/>
          <w:szCs w:val="22"/>
        </w:rPr>
      </w:pPr>
      <w:r>
        <w:rPr>
          <w:rFonts w:asciiTheme="majorHAnsi" w:eastAsia="Times New Roman" w:hAnsiTheme="majorHAnsi"/>
          <w:color w:val="666666"/>
          <w:sz w:val="22"/>
          <w:szCs w:val="22"/>
        </w:rPr>
        <w:t>Basic JavaScript, JQuery, AJAX</w:t>
      </w:r>
    </w:p>
    <w:p w14:paraId="308149ED" w14:textId="6F3555D3" w:rsidR="005645A0" w:rsidRPr="005645A0" w:rsidRDefault="001C4468" w:rsidP="001C4468">
      <w:pPr>
        <w:pStyle w:val="ListParagraph"/>
        <w:numPr>
          <w:ilvl w:val="0"/>
          <w:numId w:val="17"/>
        </w:numPr>
        <w:ind w:left="714" w:hanging="357"/>
        <w:rPr>
          <w:rFonts w:ascii="Calibri" w:hAnsi="Calibri"/>
          <w:sz w:val="22"/>
          <w:szCs w:val="22"/>
        </w:rPr>
        <w:sectPr w:rsidR="005645A0" w:rsidRPr="005645A0" w:rsidSect="005645A0">
          <w:type w:val="continuous"/>
          <w:pgSz w:w="12240" w:h="15840" w:code="1"/>
          <w:pgMar w:top="1440" w:right="1440" w:bottom="1440" w:left="1440" w:header="680" w:footer="720" w:gutter="0"/>
          <w:pgNumType w:start="1"/>
          <w:cols w:num="2" w:space="720"/>
          <w:titlePg/>
          <w:docGrid w:linePitch="360"/>
        </w:sectPr>
      </w:pPr>
      <w:r w:rsidRPr="00E93182">
        <w:rPr>
          <w:rFonts w:asciiTheme="majorHAnsi" w:eastAsia="Times New Roman" w:hAnsiTheme="majorHAnsi"/>
          <w:color w:val="666666"/>
          <w:sz w:val="22"/>
          <w:szCs w:val="22"/>
        </w:rPr>
        <w:t>MVC, Servlets, JS</w:t>
      </w:r>
      <w:r w:rsidR="00716429">
        <w:rPr>
          <w:rFonts w:asciiTheme="majorHAnsi" w:eastAsia="Times New Roman" w:hAnsiTheme="majorHAnsi"/>
          <w:color w:val="666666"/>
          <w:sz w:val="22"/>
          <w:szCs w:val="22"/>
        </w:rPr>
        <w:t>P</w:t>
      </w:r>
    </w:p>
    <w:p w14:paraId="2BDFCC1E" w14:textId="77777777" w:rsidR="005645A0" w:rsidRPr="005645A0" w:rsidRDefault="005645A0" w:rsidP="005645A0">
      <w:pPr>
        <w:sectPr w:rsidR="005645A0" w:rsidRPr="005645A0" w:rsidSect="005645A0">
          <w:type w:val="continuous"/>
          <w:pgSz w:w="12240" w:h="15840" w:code="1"/>
          <w:pgMar w:top="1440" w:right="1440" w:bottom="1440" w:left="1440" w:header="680" w:footer="720" w:gutter="0"/>
          <w:pgNumType w:start="1"/>
          <w:cols w:space="720"/>
          <w:docGrid w:linePitch="360"/>
        </w:sectPr>
      </w:pPr>
    </w:p>
    <w:p w14:paraId="0AD837A2" w14:textId="521FDFF6" w:rsidR="005645A0" w:rsidRPr="008B523D" w:rsidRDefault="005645A0" w:rsidP="005645A0">
      <w:pPr>
        <w:pStyle w:val="Heading2"/>
        <w:rPr>
          <w:rFonts w:eastAsia="Times New Roman"/>
          <w:color w:val="6E6E6E" w:themeColor="background2" w:themeShade="80"/>
          <w:sz w:val="22"/>
          <w:szCs w:val="22"/>
          <w:u w:val="single"/>
        </w:rPr>
      </w:pPr>
      <w:r w:rsidRPr="008B523D">
        <w:rPr>
          <w:rFonts w:eastAsia="Times New Roman"/>
          <w:color w:val="6E6E6E" w:themeColor="background2" w:themeShade="80"/>
          <w:sz w:val="22"/>
          <w:szCs w:val="22"/>
          <w:u w:val="single"/>
        </w:rPr>
        <w:lastRenderedPageBreak/>
        <w:t>Web Programming</w:t>
      </w:r>
    </w:p>
    <w:p w14:paraId="76212CBE" w14:textId="1968149F" w:rsidR="001C4468" w:rsidRDefault="005645A0" w:rsidP="008B523D">
      <w:pPr>
        <w:pStyle w:val="ListParagraph"/>
        <w:numPr>
          <w:ilvl w:val="0"/>
          <w:numId w:val="3"/>
        </w:numPr>
        <w:ind w:left="504" w:hanging="357"/>
        <w:textAlignment w:val="baseline"/>
        <w:rPr>
          <w:rFonts w:asciiTheme="majorHAnsi" w:eastAsia="Times New Roman" w:hAnsiTheme="majorHAnsi"/>
          <w:color w:val="666666"/>
          <w:sz w:val="22"/>
          <w:szCs w:val="22"/>
        </w:rPr>
        <w:sectPr w:rsidR="001C4468" w:rsidSect="001C4468">
          <w:type w:val="continuous"/>
          <w:pgSz w:w="12240" w:h="15840" w:code="1"/>
          <w:pgMar w:top="1440" w:right="1440" w:bottom="1440" w:left="1440" w:header="680" w:footer="720" w:gutter="0"/>
          <w:pgNumType w:start="1"/>
          <w:cols w:space="720"/>
          <w:docGrid w:linePitch="360"/>
        </w:sectPr>
      </w:pPr>
      <w:r w:rsidRPr="00E26FF5">
        <w:rPr>
          <w:rFonts w:asciiTheme="majorHAnsi" w:eastAsia="Times New Roman" w:hAnsiTheme="majorHAnsi"/>
          <w:color w:val="666666"/>
          <w:sz w:val="22"/>
          <w:szCs w:val="22"/>
        </w:rPr>
        <w:t xml:space="preserve">Proficient at using MVC </w:t>
      </w:r>
      <w:r w:rsidR="00A747AA">
        <w:rPr>
          <w:rFonts w:asciiTheme="majorHAnsi" w:eastAsia="Times New Roman" w:hAnsiTheme="majorHAnsi"/>
          <w:color w:val="666666"/>
          <w:sz w:val="22"/>
          <w:szCs w:val="22"/>
        </w:rPr>
        <w:t>architecture</w:t>
      </w:r>
      <w:r w:rsidRPr="00E26FF5">
        <w:rPr>
          <w:rFonts w:asciiTheme="majorHAnsi" w:eastAsia="Times New Roman" w:hAnsiTheme="majorHAnsi"/>
          <w:color w:val="666666"/>
          <w:sz w:val="22"/>
          <w:szCs w:val="22"/>
        </w:rPr>
        <w:t xml:space="preserve"> </w:t>
      </w:r>
    </w:p>
    <w:p w14:paraId="232A7BDE" w14:textId="36585B81" w:rsidR="005645A0" w:rsidRPr="00E1782C" w:rsidRDefault="00E1782C" w:rsidP="00E1782C">
      <w:pPr>
        <w:pStyle w:val="ListParagraph"/>
        <w:numPr>
          <w:ilvl w:val="0"/>
          <w:numId w:val="3"/>
        </w:numPr>
        <w:ind w:left="504" w:hanging="357"/>
        <w:textAlignment w:val="baseline"/>
        <w:rPr>
          <w:rFonts w:asciiTheme="majorHAnsi" w:eastAsia="Times New Roman" w:hAnsiTheme="majorHAnsi"/>
          <w:color w:val="666666"/>
          <w:sz w:val="22"/>
          <w:szCs w:val="22"/>
        </w:rPr>
      </w:pPr>
      <w:r>
        <w:rPr>
          <w:rFonts w:asciiTheme="majorHAnsi" w:eastAsia="Times New Roman" w:hAnsiTheme="majorHAnsi"/>
          <w:color w:val="666666"/>
          <w:sz w:val="22"/>
          <w:szCs w:val="22"/>
        </w:rPr>
        <w:lastRenderedPageBreak/>
        <w:t>Servlet a</w:t>
      </w:r>
      <w:r w:rsidR="005645A0" w:rsidRPr="00E26FF5">
        <w:rPr>
          <w:rFonts w:asciiTheme="majorHAnsi" w:eastAsia="Times New Roman" w:hAnsiTheme="majorHAnsi"/>
          <w:color w:val="666666"/>
          <w:sz w:val="22"/>
          <w:szCs w:val="22"/>
        </w:rPr>
        <w:t xml:space="preserve">rchitecture with good understanding of servlets (POST </w:t>
      </w:r>
      <w:r>
        <w:rPr>
          <w:rFonts w:asciiTheme="majorHAnsi" w:eastAsia="Times New Roman" w:hAnsiTheme="majorHAnsi"/>
          <w:color w:val="666666"/>
          <w:sz w:val="22"/>
          <w:szCs w:val="22"/>
        </w:rPr>
        <w:t>&amp;</w:t>
      </w:r>
      <w:r w:rsidR="005645A0" w:rsidRPr="00E26FF5">
        <w:rPr>
          <w:rFonts w:asciiTheme="majorHAnsi" w:eastAsia="Times New Roman" w:hAnsiTheme="majorHAnsi"/>
          <w:color w:val="666666"/>
          <w:sz w:val="22"/>
          <w:szCs w:val="22"/>
        </w:rPr>
        <w:t xml:space="preserve"> GET)</w:t>
      </w:r>
    </w:p>
    <w:p w14:paraId="51B9CF99" w14:textId="77777777" w:rsidR="00E1782C" w:rsidRPr="007F75D7" w:rsidRDefault="00E1782C" w:rsidP="00E1782C">
      <w:pPr>
        <w:numPr>
          <w:ilvl w:val="0"/>
          <w:numId w:val="3"/>
        </w:numPr>
        <w:ind w:left="504" w:hanging="357"/>
        <w:textAlignment w:val="baseline"/>
        <w:rPr>
          <w:rFonts w:asciiTheme="majorHAnsi" w:eastAsia="Times New Roman" w:hAnsiTheme="majorHAnsi"/>
          <w:color w:val="666666"/>
          <w:sz w:val="22"/>
          <w:szCs w:val="22"/>
        </w:rPr>
      </w:pPr>
      <w:r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>I</w:t>
      </w:r>
      <w:r w:rsidRPr="007F75D7"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 xml:space="preserve">nternational </w:t>
      </w:r>
      <w:r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>W</w:t>
      </w:r>
      <w:r w:rsidRPr="007F75D7"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 xml:space="preserve">eb </w:t>
      </w:r>
      <w:r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>S</w:t>
      </w:r>
      <w:r w:rsidRPr="007F75D7"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>tandards</w:t>
      </w:r>
      <w:r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 xml:space="preserve"> &amp; P</w:t>
      </w:r>
      <w:r w:rsidRPr="007F75D7"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>rotocol</w:t>
      </w:r>
      <w:r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 xml:space="preserve"> Compliance </w:t>
      </w:r>
      <w:r w:rsidRPr="007F75D7"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 xml:space="preserve"> </w:t>
      </w:r>
    </w:p>
    <w:p w14:paraId="51FB8FFB" w14:textId="77777777" w:rsidR="00E1782C" w:rsidRDefault="00E1782C" w:rsidP="00E1782C">
      <w:pPr>
        <w:numPr>
          <w:ilvl w:val="0"/>
          <w:numId w:val="3"/>
        </w:numPr>
        <w:ind w:left="504" w:hanging="357"/>
        <w:textAlignment w:val="baseline"/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</w:pPr>
      <w:r w:rsidRPr="007F75D7"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>Design</w:t>
      </w:r>
      <w:r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>,</w:t>
      </w:r>
      <w:r w:rsidRPr="007F75D7"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 xml:space="preserve"> </w:t>
      </w:r>
      <w:r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>I</w:t>
      </w:r>
      <w:r w:rsidRPr="007F75D7"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>mplement</w:t>
      </w:r>
      <w:r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 xml:space="preserve"> &amp; S</w:t>
      </w:r>
      <w:r w:rsidRPr="007F75D7"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 xml:space="preserve">upport </w:t>
      </w:r>
      <w:r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>D</w:t>
      </w:r>
      <w:r w:rsidRPr="007F75D7"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 xml:space="preserve">atabase </w:t>
      </w:r>
      <w:r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>D</w:t>
      </w:r>
      <w:r w:rsidRPr="007F75D7"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 xml:space="preserve">evelopment </w:t>
      </w:r>
    </w:p>
    <w:p w14:paraId="119465DA" w14:textId="051428C7" w:rsidR="00892416" w:rsidRPr="007F75D7" w:rsidRDefault="00892416" w:rsidP="00E1782C">
      <w:pPr>
        <w:numPr>
          <w:ilvl w:val="0"/>
          <w:numId w:val="3"/>
        </w:numPr>
        <w:ind w:left="504" w:hanging="357"/>
        <w:textAlignment w:val="baseline"/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</w:pPr>
      <w:r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>Wireframes creation</w:t>
      </w:r>
      <w:bookmarkStart w:id="0" w:name="_GoBack"/>
      <w:bookmarkEnd w:id="0"/>
    </w:p>
    <w:p w14:paraId="2ED86F88" w14:textId="77777777" w:rsidR="001C4468" w:rsidRDefault="001C4468" w:rsidP="005645A0">
      <w:pPr>
        <w:pStyle w:val="Heading2"/>
        <w:rPr>
          <w:rFonts w:eastAsia="Times New Roman"/>
          <w:b/>
          <w:color w:val="auto"/>
          <w:sz w:val="22"/>
          <w:szCs w:val="22"/>
        </w:rPr>
        <w:sectPr w:rsidR="001C4468" w:rsidSect="001C4468">
          <w:type w:val="continuous"/>
          <w:pgSz w:w="12240" w:h="15840" w:code="1"/>
          <w:pgMar w:top="1440" w:right="1440" w:bottom="1440" w:left="1440" w:header="680" w:footer="720" w:gutter="0"/>
          <w:pgNumType w:start="1"/>
          <w:cols w:space="720"/>
          <w:docGrid w:linePitch="360"/>
        </w:sectPr>
      </w:pPr>
    </w:p>
    <w:p w14:paraId="1CF426E5" w14:textId="77777777" w:rsidR="008B523D" w:rsidRPr="007903B6" w:rsidRDefault="008B523D" w:rsidP="008B523D">
      <w:pPr>
        <w:pStyle w:val="Heading1"/>
        <w:rPr>
          <w:rFonts w:eastAsia="Times New Roman"/>
          <w:b/>
          <w:color w:val="418AB3" w:themeColor="accent1"/>
          <w:sz w:val="22"/>
          <w:szCs w:val="22"/>
        </w:rPr>
      </w:pPr>
      <w:r>
        <w:rPr>
          <w:rFonts w:eastAsia="Times New Roman"/>
          <w:b/>
          <w:color w:val="418AB3" w:themeColor="accent1"/>
          <w:sz w:val="22"/>
          <w:szCs w:val="22"/>
        </w:rPr>
        <w:lastRenderedPageBreak/>
        <w:t>WORK EXPERIENCE</w:t>
      </w:r>
    </w:p>
    <w:p w14:paraId="1E0E4999" w14:textId="77777777" w:rsidR="008B523D" w:rsidRDefault="008B523D" w:rsidP="008B523D">
      <w:pPr>
        <w:pStyle w:val="Subheading"/>
        <w:rPr>
          <w:rFonts w:asciiTheme="majorHAnsi" w:eastAsia="Arial Unicode MS" w:hAnsiTheme="majorHAnsi" w:cs="Arial Unicode MS"/>
          <w:b w:val="0"/>
          <w:caps w:val="0"/>
          <w:sz w:val="22"/>
          <w:szCs w:val="22"/>
        </w:rPr>
      </w:pPr>
      <w:r>
        <w:rPr>
          <w:rFonts w:asciiTheme="majorHAnsi" w:eastAsia="Arial Unicode MS" w:hAnsiTheme="majorHAnsi" w:cs="Arial Unicode MS"/>
          <w:caps w:val="0"/>
          <w:sz w:val="22"/>
          <w:szCs w:val="22"/>
        </w:rPr>
        <w:t>Blue Ocean Interactive Marketing</w:t>
      </w:r>
      <w:r w:rsidRPr="00950669">
        <w:rPr>
          <w:rFonts w:asciiTheme="majorHAnsi" w:eastAsia="Arial Unicode MS" w:hAnsiTheme="majorHAnsi" w:cs="Arial Unicode MS"/>
          <w:sz w:val="22"/>
          <w:szCs w:val="22"/>
        </w:rPr>
        <w:t xml:space="preserve"> </w:t>
      </w:r>
      <w:r w:rsidRPr="00950669">
        <w:rPr>
          <w:rFonts w:asciiTheme="majorHAnsi" w:eastAsia="Arial Unicode MS" w:hAnsiTheme="majorHAnsi" w:cs="Arial Unicode MS"/>
          <w:b w:val="0"/>
          <w:sz w:val="22"/>
          <w:szCs w:val="22"/>
        </w:rPr>
        <w:t xml:space="preserve">– </w:t>
      </w:r>
      <w:r>
        <w:rPr>
          <w:rFonts w:asciiTheme="majorHAnsi" w:eastAsia="Arial Unicode MS" w:hAnsiTheme="majorHAnsi" w:cs="Arial Unicode MS"/>
          <w:b w:val="0"/>
          <w:caps w:val="0"/>
          <w:sz w:val="22"/>
          <w:szCs w:val="22"/>
        </w:rPr>
        <w:t>Web Developer</w:t>
      </w:r>
    </w:p>
    <w:p w14:paraId="252A3B57" w14:textId="77777777" w:rsidR="008B523D" w:rsidRDefault="008B523D" w:rsidP="008B523D">
      <w:pPr>
        <w:pStyle w:val="Body"/>
        <w:rPr>
          <w:rFonts w:ascii="Calibri" w:hAnsi="Calibri" w:cs="Calibri"/>
          <w:i/>
          <w:color w:val="6E6E6E" w:themeColor="background2" w:themeShade="80"/>
          <w:sz w:val="22"/>
          <w:szCs w:val="22"/>
        </w:rPr>
      </w:pPr>
      <w:r w:rsidRPr="00D43E36">
        <w:rPr>
          <w:rFonts w:ascii="Calibri" w:hAnsi="Calibri" w:cs="Calibri"/>
          <w:i/>
          <w:color w:val="6E6E6E" w:themeColor="background2" w:themeShade="80"/>
          <w:sz w:val="22"/>
          <w:szCs w:val="22"/>
        </w:rPr>
        <w:t>September 2016- Present</w:t>
      </w:r>
    </w:p>
    <w:p w14:paraId="60333A64" w14:textId="77777777" w:rsidR="008B523D" w:rsidRPr="007903B6" w:rsidRDefault="008B523D" w:rsidP="008B523D">
      <w:pPr>
        <w:pStyle w:val="Body"/>
        <w:rPr>
          <w:rFonts w:asciiTheme="majorHAnsi" w:hAnsiTheme="majorHAnsi" w:cstheme="majorHAnsi"/>
          <w:color w:val="6E6E6E" w:themeColor="background2" w:themeShade="80"/>
          <w:sz w:val="22"/>
          <w:szCs w:val="22"/>
          <w:u w:val="single"/>
        </w:rPr>
      </w:pPr>
      <w:r w:rsidRPr="007903B6">
        <w:rPr>
          <w:rFonts w:asciiTheme="majorHAnsi" w:hAnsiTheme="majorHAnsi" w:cstheme="majorHAnsi"/>
          <w:color w:val="6E6E6E" w:themeColor="background2" w:themeShade="80"/>
          <w:sz w:val="22"/>
          <w:szCs w:val="22"/>
          <w:u w:val="single"/>
        </w:rPr>
        <w:t>E-Commerce</w:t>
      </w:r>
    </w:p>
    <w:p w14:paraId="2853FA9A" w14:textId="7EF3B82E" w:rsidR="008B523D" w:rsidRPr="007903B6" w:rsidRDefault="008B523D" w:rsidP="008B523D">
      <w:pPr>
        <w:pStyle w:val="Body"/>
        <w:numPr>
          <w:ilvl w:val="0"/>
          <w:numId w:val="15"/>
        </w:numPr>
        <w:spacing w:after="0"/>
        <w:rPr>
          <w:rFonts w:asciiTheme="majorHAnsi" w:hAnsiTheme="majorHAnsi" w:cstheme="majorHAnsi"/>
          <w:color w:val="6E6E6E" w:themeColor="background2" w:themeShade="80"/>
          <w:sz w:val="22"/>
          <w:szCs w:val="22"/>
        </w:rPr>
      </w:pPr>
      <w:proofErr w:type="spellStart"/>
      <w:r w:rsidRPr="007903B6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OpenCart</w:t>
      </w:r>
      <w:proofErr w:type="spellEnd"/>
      <w:r w:rsidRPr="007903B6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 xml:space="preserve"> and </w:t>
      </w:r>
      <w:proofErr w:type="spellStart"/>
      <w:r w:rsidRPr="007903B6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Magento</w:t>
      </w:r>
      <w:proofErr w:type="spellEnd"/>
      <w:r w:rsidR="00B35882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 xml:space="preserve"> experience</w:t>
      </w:r>
    </w:p>
    <w:p w14:paraId="38C1AB7B" w14:textId="70FE1707" w:rsidR="008B523D" w:rsidRPr="007903B6" w:rsidRDefault="008B523D" w:rsidP="008B523D">
      <w:pPr>
        <w:pStyle w:val="Body"/>
        <w:numPr>
          <w:ilvl w:val="0"/>
          <w:numId w:val="15"/>
        </w:numPr>
        <w:spacing w:after="0"/>
        <w:rPr>
          <w:rFonts w:asciiTheme="majorHAnsi" w:hAnsiTheme="majorHAnsi" w:cstheme="majorHAnsi"/>
          <w:color w:val="6E6E6E" w:themeColor="background2" w:themeShade="80"/>
          <w:sz w:val="22"/>
          <w:szCs w:val="22"/>
        </w:rPr>
      </w:pPr>
      <w:r w:rsidRPr="007903B6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Develop</w:t>
      </w:r>
      <w:r w:rsidR="00B35882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ed</w:t>
      </w:r>
      <w:r w:rsidRPr="007903B6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 xml:space="preserve"> and deploy</w:t>
      </w:r>
      <w:r w:rsidR="001626DE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ed</w:t>
      </w:r>
      <w:r w:rsidRPr="007903B6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 xml:space="preserve"> many online e-commerce stores with custom development </w:t>
      </w:r>
      <w:r w:rsidR="00B35882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as per</w:t>
      </w:r>
      <w:r w:rsidRPr="007903B6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 xml:space="preserve"> client</w:t>
      </w:r>
      <w:r w:rsidR="00B35882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s’</w:t>
      </w:r>
      <w:r w:rsidRPr="007903B6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 xml:space="preserve"> needs</w:t>
      </w:r>
    </w:p>
    <w:p w14:paraId="0A084C0B" w14:textId="77777777" w:rsidR="00B35882" w:rsidRPr="007903B6" w:rsidRDefault="00B35882" w:rsidP="00B35882">
      <w:pPr>
        <w:pStyle w:val="Body"/>
        <w:numPr>
          <w:ilvl w:val="0"/>
          <w:numId w:val="15"/>
        </w:numPr>
        <w:spacing w:after="0"/>
        <w:rPr>
          <w:rFonts w:asciiTheme="majorHAnsi" w:hAnsiTheme="majorHAnsi" w:cstheme="majorHAnsi"/>
          <w:color w:val="6E6E6E" w:themeColor="background2" w:themeShade="80"/>
          <w:sz w:val="22"/>
          <w:szCs w:val="22"/>
        </w:rPr>
      </w:pPr>
      <w:r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 xml:space="preserve">Database migration from numerous e-commerce stores into </w:t>
      </w:r>
      <w:proofErr w:type="spellStart"/>
      <w:r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OpenCart</w:t>
      </w:r>
      <w:proofErr w:type="spellEnd"/>
    </w:p>
    <w:p w14:paraId="37F86E52" w14:textId="77777777" w:rsidR="008B523D" w:rsidRPr="007903B6" w:rsidRDefault="008B523D" w:rsidP="008B523D">
      <w:pPr>
        <w:pStyle w:val="Body"/>
        <w:spacing w:after="0"/>
        <w:rPr>
          <w:rFonts w:asciiTheme="majorHAnsi" w:hAnsiTheme="majorHAnsi" w:cstheme="majorHAnsi"/>
          <w:color w:val="6E6E6E" w:themeColor="background2" w:themeShade="80"/>
          <w:sz w:val="22"/>
          <w:szCs w:val="22"/>
          <w:u w:val="single"/>
        </w:rPr>
      </w:pPr>
      <w:r w:rsidRPr="007903B6">
        <w:rPr>
          <w:rFonts w:asciiTheme="majorHAnsi" w:hAnsiTheme="majorHAnsi" w:cstheme="majorHAnsi"/>
          <w:color w:val="6E6E6E" w:themeColor="background2" w:themeShade="80"/>
          <w:sz w:val="22"/>
          <w:szCs w:val="22"/>
          <w:u w:val="single"/>
        </w:rPr>
        <w:t>Custom Programming</w:t>
      </w:r>
    </w:p>
    <w:p w14:paraId="50D84232" w14:textId="77777777" w:rsidR="00B35882" w:rsidRPr="007903B6" w:rsidRDefault="00B35882" w:rsidP="00B35882">
      <w:pPr>
        <w:pStyle w:val="Body"/>
        <w:numPr>
          <w:ilvl w:val="0"/>
          <w:numId w:val="15"/>
        </w:numPr>
        <w:spacing w:after="0"/>
        <w:rPr>
          <w:rFonts w:asciiTheme="majorHAnsi" w:hAnsiTheme="majorHAnsi" w:cstheme="majorHAnsi"/>
          <w:color w:val="6E6E6E" w:themeColor="background2" w:themeShade="80"/>
          <w:sz w:val="22"/>
          <w:szCs w:val="22"/>
        </w:rPr>
      </w:pPr>
      <w:r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Worked with</w:t>
      </w:r>
      <w:r w:rsidRPr="007903B6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 xml:space="preserve"> clients </w:t>
      </w:r>
      <w:r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to</w:t>
      </w:r>
      <w:r w:rsidRPr="007903B6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 xml:space="preserve"> develop custom </w:t>
      </w:r>
      <w:r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solutions</w:t>
      </w:r>
      <w:r w:rsidRPr="007903B6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to</w:t>
      </w:r>
      <w:r w:rsidRPr="007903B6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 xml:space="preserve"> enhance their websites needs</w:t>
      </w:r>
    </w:p>
    <w:p w14:paraId="1C0D838B" w14:textId="2854C82F" w:rsidR="008B523D" w:rsidRDefault="00B35882" w:rsidP="008B523D">
      <w:pPr>
        <w:pStyle w:val="Body"/>
        <w:numPr>
          <w:ilvl w:val="0"/>
          <w:numId w:val="15"/>
        </w:numPr>
        <w:spacing w:after="0"/>
        <w:rPr>
          <w:rFonts w:asciiTheme="majorHAnsi" w:hAnsiTheme="majorHAnsi" w:cstheme="majorHAnsi"/>
          <w:color w:val="6E6E6E" w:themeColor="background2" w:themeShade="80"/>
          <w:sz w:val="22"/>
          <w:szCs w:val="22"/>
        </w:rPr>
      </w:pPr>
      <w:r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Provide support and updates to</w:t>
      </w:r>
      <w:r w:rsidR="008B523D" w:rsidRPr="007903B6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 xml:space="preserve"> clients </w:t>
      </w:r>
    </w:p>
    <w:p w14:paraId="11CF5786" w14:textId="77777777" w:rsidR="00B35882" w:rsidRPr="00C82452" w:rsidRDefault="00B35882" w:rsidP="00B35882">
      <w:pPr>
        <w:pStyle w:val="Body"/>
        <w:numPr>
          <w:ilvl w:val="0"/>
          <w:numId w:val="15"/>
        </w:numPr>
        <w:spacing w:after="0"/>
        <w:rPr>
          <w:rFonts w:asciiTheme="majorHAnsi" w:hAnsiTheme="majorHAnsi" w:cstheme="majorHAnsi"/>
          <w:color w:val="6E6E6E" w:themeColor="background2" w:themeShade="80"/>
          <w:sz w:val="22"/>
          <w:szCs w:val="22"/>
        </w:rPr>
      </w:pPr>
      <w:r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Create &amp; provide wireframes for clients to aid understanding of site functionality</w:t>
      </w:r>
    </w:p>
    <w:p w14:paraId="2DA0496C" w14:textId="77777777" w:rsidR="008B523D" w:rsidRDefault="008B523D" w:rsidP="008B523D">
      <w:pPr>
        <w:pStyle w:val="Body"/>
        <w:spacing w:after="0"/>
        <w:rPr>
          <w:rFonts w:asciiTheme="majorHAnsi" w:hAnsiTheme="majorHAnsi" w:cstheme="majorHAnsi"/>
          <w:color w:val="6E6E6E" w:themeColor="background2" w:themeShade="80"/>
          <w:sz w:val="22"/>
          <w:szCs w:val="22"/>
          <w:u w:val="single"/>
        </w:rPr>
      </w:pPr>
      <w:r w:rsidRPr="00C82452">
        <w:rPr>
          <w:rFonts w:asciiTheme="majorHAnsi" w:hAnsiTheme="majorHAnsi" w:cstheme="majorHAnsi"/>
          <w:color w:val="6E6E6E" w:themeColor="background2" w:themeShade="80"/>
          <w:sz w:val="22"/>
          <w:szCs w:val="22"/>
          <w:u w:val="single"/>
        </w:rPr>
        <w:t>Tools</w:t>
      </w:r>
      <w:r>
        <w:rPr>
          <w:rFonts w:asciiTheme="majorHAnsi" w:hAnsiTheme="majorHAnsi" w:cstheme="majorHAnsi"/>
          <w:color w:val="6E6E6E" w:themeColor="background2" w:themeShade="80"/>
          <w:sz w:val="22"/>
          <w:szCs w:val="22"/>
          <w:u w:val="single"/>
        </w:rPr>
        <w:t xml:space="preserve"> and Technologies </w:t>
      </w:r>
    </w:p>
    <w:p w14:paraId="792D9078" w14:textId="77777777" w:rsidR="008B523D" w:rsidRDefault="008B523D" w:rsidP="008B523D">
      <w:pPr>
        <w:pStyle w:val="Body"/>
        <w:numPr>
          <w:ilvl w:val="0"/>
          <w:numId w:val="15"/>
        </w:numPr>
        <w:spacing w:after="0"/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sectPr w:rsidR="008B523D" w:rsidSect="001C4468">
          <w:type w:val="continuous"/>
          <w:pgSz w:w="12240" w:h="15840" w:code="1"/>
          <w:pgMar w:top="1440" w:right="1440" w:bottom="1440" w:left="1440" w:header="680" w:footer="720" w:gutter="0"/>
          <w:pgNumType w:start="1"/>
          <w:cols w:space="720"/>
          <w:docGrid w:linePitch="360"/>
        </w:sectPr>
      </w:pPr>
    </w:p>
    <w:p w14:paraId="640C3C6F" w14:textId="77777777" w:rsidR="008B523D" w:rsidRPr="00C82452" w:rsidRDefault="008B523D" w:rsidP="008B523D">
      <w:pPr>
        <w:pStyle w:val="Body"/>
        <w:numPr>
          <w:ilvl w:val="0"/>
          <w:numId w:val="15"/>
        </w:numPr>
        <w:spacing w:after="0"/>
        <w:rPr>
          <w:rFonts w:asciiTheme="majorHAnsi" w:hAnsiTheme="majorHAnsi" w:cstheme="majorHAnsi"/>
          <w:color w:val="6E6E6E" w:themeColor="background2" w:themeShade="80"/>
          <w:sz w:val="22"/>
          <w:szCs w:val="22"/>
          <w:u w:val="single"/>
        </w:rPr>
      </w:pPr>
      <w:r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lastRenderedPageBreak/>
        <w:t>PHP</w:t>
      </w:r>
    </w:p>
    <w:p w14:paraId="44775D71" w14:textId="77777777" w:rsidR="008B523D" w:rsidRPr="00C82452" w:rsidRDefault="008B523D" w:rsidP="008B523D">
      <w:pPr>
        <w:pStyle w:val="Body"/>
        <w:numPr>
          <w:ilvl w:val="0"/>
          <w:numId w:val="15"/>
        </w:numPr>
        <w:spacing w:after="0"/>
        <w:rPr>
          <w:rFonts w:asciiTheme="majorHAnsi" w:hAnsiTheme="majorHAnsi" w:cstheme="majorHAnsi"/>
          <w:color w:val="6E6E6E" w:themeColor="background2" w:themeShade="80"/>
          <w:sz w:val="22"/>
          <w:szCs w:val="22"/>
          <w:u w:val="single"/>
        </w:rPr>
      </w:pPr>
      <w:r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HTML/CSS</w:t>
      </w:r>
    </w:p>
    <w:p w14:paraId="3248A034" w14:textId="77777777" w:rsidR="008B523D" w:rsidRPr="00C82452" w:rsidRDefault="008B523D" w:rsidP="008B523D">
      <w:pPr>
        <w:pStyle w:val="Body"/>
        <w:numPr>
          <w:ilvl w:val="0"/>
          <w:numId w:val="15"/>
        </w:numPr>
        <w:spacing w:after="0"/>
        <w:rPr>
          <w:rFonts w:asciiTheme="majorHAnsi" w:hAnsiTheme="majorHAnsi" w:cstheme="majorHAnsi"/>
          <w:color w:val="6E6E6E" w:themeColor="background2" w:themeShade="80"/>
          <w:sz w:val="22"/>
          <w:szCs w:val="22"/>
          <w:u w:val="single"/>
        </w:rPr>
      </w:pPr>
      <w:r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JQuery, AJAX, JavaScript</w:t>
      </w:r>
    </w:p>
    <w:p w14:paraId="2736B0CD" w14:textId="77777777" w:rsidR="008B523D" w:rsidRPr="00C82452" w:rsidRDefault="008B523D" w:rsidP="008B523D">
      <w:pPr>
        <w:pStyle w:val="Body"/>
        <w:numPr>
          <w:ilvl w:val="0"/>
          <w:numId w:val="15"/>
        </w:numPr>
        <w:spacing w:after="0"/>
        <w:rPr>
          <w:rFonts w:asciiTheme="majorHAnsi" w:hAnsiTheme="majorHAnsi" w:cstheme="majorHAnsi"/>
          <w:color w:val="6E6E6E" w:themeColor="background2" w:themeShade="80"/>
          <w:sz w:val="22"/>
          <w:szCs w:val="22"/>
          <w:u w:val="single"/>
        </w:rPr>
      </w:pPr>
      <w:r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lastRenderedPageBreak/>
        <w:t>CMS: Joomla</w:t>
      </w:r>
    </w:p>
    <w:p w14:paraId="095C0B53" w14:textId="77777777" w:rsidR="00716429" w:rsidRDefault="008B523D" w:rsidP="00716429">
      <w:pPr>
        <w:pStyle w:val="Body"/>
        <w:numPr>
          <w:ilvl w:val="0"/>
          <w:numId w:val="15"/>
        </w:numPr>
        <w:spacing w:after="0"/>
        <w:rPr>
          <w:rFonts w:asciiTheme="majorHAnsi" w:hAnsiTheme="majorHAnsi" w:cstheme="majorHAnsi"/>
          <w:color w:val="6E6E6E" w:themeColor="background2" w:themeShade="80"/>
          <w:sz w:val="22"/>
          <w:szCs w:val="22"/>
          <w:u w:val="single"/>
        </w:rPr>
      </w:pPr>
      <w:r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Database: MySQ</w:t>
      </w:r>
      <w:r w:rsidR="00716429"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L</w:t>
      </w:r>
    </w:p>
    <w:p w14:paraId="3C25780A" w14:textId="2B2B14EB" w:rsidR="00716429" w:rsidRPr="00716429" w:rsidRDefault="00716429" w:rsidP="00716429">
      <w:pPr>
        <w:pStyle w:val="Body"/>
        <w:numPr>
          <w:ilvl w:val="0"/>
          <w:numId w:val="15"/>
        </w:numPr>
        <w:spacing w:after="0"/>
        <w:rPr>
          <w:rFonts w:asciiTheme="majorHAnsi" w:hAnsiTheme="majorHAnsi" w:cstheme="majorHAnsi"/>
          <w:color w:val="6E6E6E" w:themeColor="background2" w:themeShade="80"/>
          <w:sz w:val="22"/>
          <w:szCs w:val="22"/>
          <w:u w:val="single"/>
        </w:rPr>
        <w:sectPr w:rsidR="00716429" w:rsidRPr="00716429" w:rsidSect="00716429">
          <w:footerReference w:type="even" r:id="rId14"/>
          <w:footerReference w:type="default" r:id="rId15"/>
          <w:footerReference w:type="first" r:id="rId16"/>
          <w:type w:val="continuous"/>
          <w:pgSz w:w="12240" w:h="15840" w:code="1"/>
          <w:pgMar w:top="1440" w:right="1440" w:bottom="1440" w:left="1440" w:header="680" w:footer="720" w:gutter="0"/>
          <w:pgNumType w:start="1"/>
          <w:cols w:num="2" w:space="720"/>
          <w:docGrid w:linePitch="360"/>
        </w:sectPr>
      </w:pPr>
      <w:proofErr w:type="spellStart"/>
      <w:r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>Axure</w:t>
      </w:r>
      <w:proofErr w:type="spellEnd"/>
      <w:r>
        <w:rPr>
          <w:rFonts w:asciiTheme="majorHAnsi" w:hAnsiTheme="majorHAnsi" w:cstheme="majorHAnsi"/>
          <w:color w:val="6E6E6E" w:themeColor="background2" w:themeShade="80"/>
          <w:sz w:val="22"/>
          <w:szCs w:val="22"/>
        </w:rPr>
        <w:t xml:space="preserve"> (Wireframe Program)</w:t>
      </w:r>
    </w:p>
    <w:p w14:paraId="665F761E" w14:textId="67A4E657" w:rsidR="008B523D" w:rsidRDefault="008B523D" w:rsidP="008B523D">
      <w:pPr>
        <w:pStyle w:val="Body"/>
        <w:spacing w:after="0"/>
        <w:rPr>
          <w:rFonts w:asciiTheme="majorHAnsi" w:hAnsiTheme="majorHAnsi" w:cstheme="majorHAnsi"/>
          <w:color w:val="6E6E6E" w:themeColor="background2" w:themeShade="80"/>
          <w:sz w:val="22"/>
          <w:szCs w:val="22"/>
          <w:u w:val="single"/>
        </w:rPr>
      </w:pPr>
    </w:p>
    <w:p w14:paraId="1C53A925" w14:textId="77777777" w:rsidR="00C82452" w:rsidRDefault="00C82452" w:rsidP="00BB3262">
      <w:pPr>
        <w:shd w:val="clear" w:color="auto" w:fill="FFFFFF" w:themeFill="background1"/>
        <w:rPr>
          <w:rFonts w:asciiTheme="minorHAnsi" w:hAnsiTheme="minorHAnsi"/>
          <w:color w:val="6E6E6E" w:themeColor="background2" w:themeShade="80"/>
          <w:sz w:val="22"/>
          <w:szCs w:val="22"/>
        </w:rPr>
        <w:sectPr w:rsidR="00C82452" w:rsidSect="00C82452">
          <w:type w:val="continuous"/>
          <w:pgSz w:w="12240" w:h="15840" w:code="1"/>
          <w:pgMar w:top="1440" w:right="1440" w:bottom="1440" w:left="1440" w:header="680" w:footer="720" w:gutter="0"/>
          <w:pgNumType w:start="1"/>
          <w:cols w:num="3" w:space="720"/>
          <w:docGrid w:linePitch="360"/>
        </w:sectPr>
      </w:pPr>
    </w:p>
    <w:p w14:paraId="00927F26" w14:textId="04656D5D" w:rsidR="00D43E36" w:rsidRPr="007903B6" w:rsidRDefault="00D43E36" w:rsidP="007903B6">
      <w:pPr>
        <w:pStyle w:val="Heading1"/>
        <w:rPr>
          <w:rFonts w:eastAsia="Times New Roman"/>
          <w:b/>
          <w:color w:val="418AB3" w:themeColor="accent1"/>
          <w:sz w:val="22"/>
          <w:szCs w:val="22"/>
        </w:rPr>
      </w:pPr>
      <w:r w:rsidRPr="00E93182">
        <w:rPr>
          <w:rFonts w:eastAsia="Times New Roman"/>
          <w:b/>
          <w:color w:val="418AB3" w:themeColor="accent1"/>
          <w:sz w:val="22"/>
          <w:szCs w:val="22"/>
        </w:rPr>
        <w:lastRenderedPageBreak/>
        <w:t>PROJECTS</w:t>
      </w:r>
    </w:p>
    <w:p w14:paraId="2BB3B3F2" w14:textId="77777777" w:rsidR="00D43E36" w:rsidRPr="00950669" w:rsidRDefault="00D43E36" w:rsidP="00D43E36">
      <w:pPr>
        <w:pStyle w:val="Subheading"/>
        <w:rPr>
          <w:rFonts w:asciiTheme="majorHAnsi" w:eastAsia="Arial Unicode MS" w:hAnsiTheme="majorHAnsi" w:cs="Arial Unicode MS"/>
          <w:sz w:val="22"/>
          <w:szCs w:val="22"/>
        </w:rPr>
      </w:pPr>
      <w:r w:rsidRPr="00950669">
        <w:rPr>
          <w:rFonts w:asciiTheme="majorHAnsi" w:eastAsia="Arial Unicode MS" w:hAnsiTheme="majorHAnsi" w:cs="Arial Unicode MS"/>
          <w:sz w:val="22"/>
          <w:szCs w:val="22"/>
        </w:rPr>
        <w:t xml:space="preserve">DNIT </w:t>
      </w:r>
      <w:r w:rsidRPr="00950669">
        <w:rPr>
          <w:rFonts w:asciiTheme="majorHAnsi" w:eastAsia="Arial Unicode MS" w:hAnsiTheme="majorHAnsi" w:cs="Arial Unicode MS"/>
          <w:caps w:val="0"/>
          <w:sz w:val="22"/>
          <w:szCs w:val="22"/>
        </w:rPr>
        <w:t>Website</w:t>
      </w:r>
      <w:r w:rsidRPr="00950669">
        <w:rPr>
          <w:rFonts w:asciiTheme="majorHAnsi" w:eastAsia="Arial Unicode MS" w:hAnsiTheme="majorHAnsi" w:cs="Arial Unicode MS"/>
          <w:sz w:val="22"/>
          <w:szCs w:val="22"/>
        </w:rPr>
        <w:t xml:space="preserve"> </w:t>
      </w:r>
      <w:r w:rsidRPr="00950669">
        <w:rPr>
          <w:rFonts w:asciiTheme="majorHAnsi" w:eastAsia="Arial Unicode MS" w:hAnsiTheme="majorHAnsi" w:cs="Arial Unicode MS"/>
          <w:b w:val="0"/>
          <w:sz w:val="22"/>
          <w:szCs w:val="22"/>
        </w:rPr>
        <w:t xml:space="preserve">– </w:t>
      </w:r>
      <w:r w:rsidRPr="00950669">
        <w:rPr>
          <w:rFonts w:asciiTheme="majorHAnsi" w:eastAsia="Arial Unicode MS" w:hAnsiTheme="majorHAnsi" w:cs="Arial Unicode MS"/>
          <w:b w:val="0"/>
          <w:caps w:val="0"/>
          <w:sz w:val="22"/>
          <w:szCs w:val="22"/>
        </w:rPr>
        <w:t>Telecommunication/Networking Company</w:t>
      </w:r>
    </w:p>
    <w:p w14:paraId="280B16AB" w14:textId="42382FE7" w:rsidR="00D43E36" w:rsidRPr="00E93182" w:rsidRDefault="00D43E36" w:rsidP="00D43E36">
      <w:pPr>
        <w:pStyle w:val="Body"/>
        <w:rPr>
          <w:rFonts w:asciiTheme="minorHAnsi" w:hAnsiTheme="minorHAnsi"/>
          <w:color w:val="6E6E6E" w:themeColor="background2" w:themeShade="80"/>
          <w:sz w:val="22"/>
          <w:szCs w:val="22"/>
        </w:rPr>
      </w:pPr>
      <w:r w:rsidRPr="00950669">
        <w:rPr>
          <w:rFonts w:asciiTheme="majorHAnsi" w:hAnsiTheme="majorHAnsi"/>
          <w:i/>
          <w:color w:val="6E6E6E" w:themeColor="background2" w:themeShade="80"/>
          <w:sz w:val="22"/>
          <w:szCs w:val="22"/>
        </w:rPr>
        <w:lastRenderedPageBreak/>
        <w:t xml:space="preserve">January 2016- </w:t>
      </w:r>
      <w:r>
        <w:rPr>
          <w:rFonts w:asciiTheme="majorHAnsi" w:hAnsiTheme="majorHAnsi"/>
          <w:i/>
          <w:color w:val="6E6E6E" w:themeColor="background2" w:themeShade="80"/>
          <w:sz w:val="22"/>
          <w:szCs w:val="22"/>
        </w:rPr>
        <w:t>September 2016</w:t>
      </w:r>
      <w:r w:rsidRPr="00E93182">
        <w:rPr>
          <w:rFonts w:asciiTheme="minorHAnsi" w:hAnsiTheme="minorHAnsi"/>
          <w:b/>
          <w:color w:val="6E6E6E" w:themeColor="background2" w:themeShade="80"/>
          <w:sz w:val="22"/>
          <w:szCs w:val="22"/>
        </w:rPr>
        <w:t xml:space="preserve">  </w:t>
      </w:r>
      <w:r w:rsidRPr="00E93182">
        <w:rPr>
          <w:rFonts w:asciiTheme="minorHAnsi" w:hAnsiTheme="minorHAnsi"/>
          <w:b/>
          <w:color w:val="DDDDDD" w:themeColor="background2"/>
          <w:sz w:val="22"/>
          <w:szCs w:val="22"/>
        </w:rPr>
        <w:br/>
      </w:r>
      <w:hyperlink r:id="rId17" w:history="1">
        <w:r w:rsidRPr="00E2217A">
          <w:rPr>
            <w:rStyle w:val="Hyperlink"/>
            <w:rFonts w:asciiTheme="minorHAnsi" w:hAnsiTheme="minorHAnsi"/>
            <w:sz w:val="22"/>
            <w:szCs w:val="22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http://www.dnit.ca/</w:t>
        </w:r>
      </w:hyperlink>
    </w:p>
    <w:p w14:paraId="4C716A19" w14:textId="77777777" w:rsidR="00D43E36" w:rsidRPr="00BB3262" w:rsidRDefault="00D43E36" w:rsidP="00D43E36">
      <w:pPr>
        <w:pStyle w:val="ListParagraph"/>
        <w:numPr>
          <w:ilvl w:val="0"/>
          <w:numId w:val="11"/>
        </w:numPr>
        <w:rPr>
          <w:rFonts w:asciiTheme="majorHAnsi" w:hAnsiTheme="majorHAnsi"/>
          <w:color w:val="6E6E6E" w:themeColor="background2" w:themeShade="80"/>
          <w:sz w:val="22"/>
          <w:szCs w:val="22"/>
        </w:rPr>
      </w:pPr>
      <w:r w:rsidRPr="00BB3262">
        <w:rPr>
          <w:rFonts w:asciiTheme="majorHAnsi" w:hAnsiTheme="majorHAnsi"/>
          <w:color w:val="6E6E6E" w:themeColor="background2" w:themeShade="80"/>
          <w:sz w:val="22"/>
          <w:szCs w:val="22"/>
        </w:rPr>
        <w:t xml:space="preserve">Website developed for Calgary based networking company </w:t>
      </w:r>
    </w:p>
    <w:p w14:paraId="360021F7" w14:textId="77777777" w:rsidR="00D43E36" w:rsidRPr="00BB3262" w:rsidRDefault="00D43E36" w:rsidP="00D43E36">
      <w:pPr>
        <w:pStyle w:val="ListParagraph"/>
        <w:numPr>
          <w:ilvl w:val="0"/>
          <w:numId w:val="11"/>
        </w:numPr>
        <w:rPr>
          <w:rFonts w:asciiTheme="majorHAnsi" w:hAnsiTheme="majorHAnsi"/>
          <w:color w:val="6E6E6E" w:themeColor="background2" w:themeShade="80"/>
          <w:sz w:val="22"/>
          <w:szCs w:val="22"/>
        </w:rPr>
      </w:pPr>
      <w:r w:rsidRPr="00BB3262">
        <w:rPr>
          <w:rFonts w:asciiTheme="majorHAnsi" w:hAnsiTheme="majorHAnsi"/>
          <w:color w:val="6E6E6E" w:themeColor="background2" w:themeShade="80"/>
          <w:sz w:val="22"/>
          <w:szCs w:val="22"/>
        </w:rPr>
        <w:t>Provide a clean and responsive to be used on desktop and mobile</w:t>
      </w:r>
    </w:p>
    <w:p w14:paraId="3E23D540" w14:textId="77777777" w:rsidR="00D43E36" w:rsidRPr="00BB3262" w:rsidRDefault="00D43E36" w:rsidP="00D43E36">
      <w:pPr>
        <w:pStyle w:val="ListParagraph"/>
        <w:numPr>
          <w:ilvl w:val="0"/>
          <w:numId w:val="11"/>
        </w:numPr>
        <w:rPr>
          <w:rFonts w:asciiTheme="majorHAnsi" w:hAnsiTheme="majorHAnsi"/>
          <w:color w:val="6E6E6E" w:themeColor="background2" w:themeShade="80"/>
          <w:sz w:val="22"/>
          <w:szCs w:val="22"/>
        </w:rPr>
      </w:pPr>
      <w:r w:rsidRPr="00BB3262">
        <w:rPr>
          <w:rFonts w:asciiTheme="majorHAnsi" w:hAnsiTheme="majorHAnsi"/>
          <w:color w:val="6E6E6E" w:themeColor="background2" w:themeShade="80"/>
          <w:sz w:val="22"/>
          <w:szCs w:val="22"/>
        </w:rPr>
        <w:t>Technologies/Hosts used:</w:t>
      </w:r>
    </w:p>
    <w:p w14:paraId="7FB8CDE4" w14:textId="77777777" w:rsidR="00D43E36" w:rsidRPr="00BB3262" w:rsidRDefault="00D43E36" w:rsidP="00D43E36">
      <w:pPr>
        <w:pStyle w:val="ListParagraph"/>
        <w:numPr>
          <w:ilvl w:val="1"/>
          <w:numId w:val="11"/>
        </w:numPr>
        <w:rPr>
          <w:rFonts w:asciiTheme="majorHAnsi" w:hAnsiTheme="majorHAnsi"/>
          <w:color w:val="6E6E6E" w:themeColor="background2" w:themeShade="80"/>
          <w:sz w:val="22"/>
          <w:szCs w:val="22"/>
        </w:rPr>
      </w:pPr>
      <w:r w:rsidRPr="00BB3262">
        <w:rPr>
          <w:rFonts w:asciiTheme="majorHAnsi" w:hAnsiTheme="majorHAnsi"/>
          <w:color w:val="6E6E6E" w:themeColor="background2" w:themeShade="80"/>
          <w:sz w:val="22"/>
          <w:szCs w:val="22"/>
        </w:rPr>
        <w:t xml:space="preserve">HTML5 / CSS3, Bootstrap, </w:t>
      </w:r>
      <w:proofErr w:type="spellStart"/>
      <w:r w:rsidRPr="00BB3262">
        <w:rPr>
          <w:rFonts w:asciiTheme="majorHAnsi" w:hAnsiTheme="majorHAnsi"/>
          <w:color w:val="6E6E6E" w:themeColor="background2" w:themeShade="80"/>
          <w:sz w:val="22"/>
          <w:szCs w:val="22"/>
        </w:rPr>
        <w:t>HostPapa</w:t>
      </w:r>
      <w:proofErr w:type="spellEnd"/>
      <w:r w:rsidRPr="00BB3262">
        <w:rPr>
          <w:rFonts w:asciiTheme="majorHAnsi" w:hAnsiTheme="majorHAnsi"/>
          <w:color w:val="6E6E6E" w:themeColor="background2" w:themeShade="80"/>
          <w:sz w:val="22"/>
          <w:szCs w:val="22"/>
        </w:rPr>
        <w:t xml:space="preserve"> </w:t>
      </w:r>
      <w:r w:rsidRPr="00BB3262">
        <w:rPr>
          <w:rFonts w:asciiTheme="majorHAnsi" w:eastAsia="Times New Roman" w:hAnsiTheme="majorHAnsi"/>
          <w:color w:val="FFFFFF" w:themeColor="background1"/>
          <w:sz w:val="4"/>
          <w:szCs w:val="4"/>
        </w:rPr>
        <w:t>HTML5/CSS3</w:t>
      </w:r>
    </w:p>
    <w:p w14:paraId="23CE5235" w14:textId="77777777" w:rsidR="00D43E36" w:rsidRPr="00BB3262" w:rsidRDefault="00D43E36" w:rsidP="00D43E36">
      <w:pPr>
        <w:pStyle w:val="ListParagraph"/>
        <w:numPr>
          <w:ilvl w:val="0"/>
          <w:numId w:val="11"/>
        </w:numPr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</w:pPr>
      <w:r w:rsidRPr="00BB3262"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>Advising client on the layout, color and style of a site</w:t>
      </w:r>
    </w:p>
    <w:p w14:paraId="3D348283" w14:textId="77777777" w:rsidR="00D43E36" w:rsidRPr="00BB3262" w:rsidRDefault="00D43E36" w:rsidP="00D43E36">
      <w:pPr>
        <w:pStyle w:val="ListParagraph"/>
        <w:numPr>
          <w:ilvl w:val="0"/>
          <w:numId w:val="11"/>
        </w:numPr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</w:pPr>
      <w:r w:rsidRPr="00BB3262"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 xml:space="preserve">Overseeing the hosting environment for websites using </w:t>
      </w:r>
      <w:proofErr w:type="spellStart"/>
      <w:r w:rsidRPr="00BB3262"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  <w:t>HostPapa</w:t>
      </w:r>
      <w:proofErr w:type="spellEnd"/>
    </w:p>
    <w:p w14:paraId="227FAB77" w14:textId="77777777" w:rsidR="00D43E36" w:rsidRPr="00E93182" w:rsidRDefault="00D43E36" w:rsidP="00D43E36">
      <w:pPr>
        <w:pStyle w:val="ListParagraph"/>
        <w:rPr>
          <w:rFonts w:eastAsia="Times New Roman"/>
          <w:sz w:val="22"/>
          <w:szCs w:val="22"/>
        </w:rPr>
      </w:pPr>
    </w:p>
    <w:p w14:paraId="16E1BFD6" w14:textId="77777777" w:rsidR="00D43E36" w:rsidRPr="00E93182" w:rsidRDefault="00D43E36" w:rsidP="00D43E36">
      <w:pPr>
        <w:spacing w:before="120"/>
        <w:ind w:right="300"/>
        <w:textAlignment w:val="baseline"/>
        <w:rPr>
          <w:rFonts w:asciiTheme="majorHAnsi" w:eastAsia="Times New Roman" w:hAnsiTheme="majorHAnsi"/>
          <w:color w:val="666666"/>
          <w:sz w:val="22"/>
          <w:szCs w:val="22"/>
        </w:rPr>
      </w:pPr>
      <w:proofErr w:type="spellStart"/>
      <w:r w:rsidRPr="00E93182">
        <w:rPr>
          <w:rFonts w:asciiTheme="majorHAnsi" w:eastAsia="Times New Roman" w:hAnsiTheme="majorHAnsi"/>
          <w:b/>
          <w:color w:val="666666"/>
          <w:sz w:val="22"/>
          <w:szCs w:val="22"/>
        </w:rPr>
        <w:t>ErgoRisk</w:t>
      </w:r>
      <w:proofErr w:type="spellEnd"/>
      <w:r w:rsidRPr="00E93182">
        <w:rPr>
          <w:rFonts w:asciiTheme="majorHAnsi" w:eastAsia="Times New Roman" w:hAnsiTheme="majorHAnsi"/>
          <w:b/>
          <w:color w:val="666666"/>
          <w:sz w:val="22"/>
          <w:szCs w:val="22"/>
        </w:rPr>
        <w:t xml:space="preserve"> Capstone</w:t>
      </w:r>
      <w:r w:rsidRPr="00E93182">
        <w:rPr>
          <w:rFonts w:asciiTheme="majorHAnsi" w:eastAsia="Times New Roman" w:hAnsiTheme="majorHAnsi"/>
          <w:color w:val="666666"/>
          <w:sz w:val="22"/>
          <w:szCs w:val="22"/>
        </w:rPr>
        <w:t xml:space="preserve"> – SAIT Final project</w:t>
      </w:r>
      <w:r w:rsidRPr="00E93182">
        <w:rPr>
          <w:rFonts w:asciiTheme="majorHAnsi" w:eastAsia="Times New Roman" w:hAnsiTheme="majorHAnsi"/>
          <w:color w:val="666666"/>
          <w:sz w:val="22"/>
          <w:szCs w:val="22"/>
        </w:rPr>
        <w:br/>
      </w:r>
      <w:r w:rsidRPr="00E93182">
        <w:rPr>
          <w:rFonts w:asciiTheme="majorHAnsi" w:eastAsia="Times New Roman" w:hAnsiTheme="majorHAnsi"/>
          <w:i/>
          <w:color w:val="666666"/>
          <w:sz w:val="22"/>
          <w:szCs w:val="22"/>
        </w:rPr>
        <w:t>September 2015 – April 2016</w:t>
      </w:r>
    </w:p>
    <w:p w14:paraId="6D8932C8" w14:textId="77777777" w:rsidR="00D43E36" w:rsidRPr="00E93182" w:rsidRDefault="00D43E36" w:rsidP="00D43E36">
      <w:pPr>
        <w:numPr>
          <w:ilvl w:val="0"/>
          <w:numId w:val="7"/>
        </w:numPr>
        <w:spacing w:before="120"/>
        <w:ind w:right="300"/>
        <w:textAlignment w:val="baseline"/>
        <w:rPr>
          <w:rFonts w:asciiTheme="majorHAnsi" w:eastAsia="Times New Roman" w:hAnsiTheme="majorHAnsi"/>
          <w:color w:val="666666"/>
          <w:sz w:val="22"/>
          <w:szCs w:val="22"/>
        </w:rPr>
      </w:pPr>
      <w:r w:rsidRPr="00E93182">
        <w:rPr>
          <w:rFonts w:asciiTheme="majorHAnsi" w:eastAsia="Times New Roman" w:hAnsiTheme="majorHAnsi"/>
          <w:color w:val="666666"/>
          <w:sz w:val="22"/>
          <w:szCs w:val="22"/>
        </w:rPr>
        <w:t>Designed and implemented a web application for Calgary company</w:t>
      </w:r>
    </w:p>
    <w:p w14:paraId="436E0BC8" w14:textId="77777777" w:rsidR="00D43E36" w:rsidRPr="00E93182" w:rsidRDefault="00D43E36" w:rsidP="00D43E36">
      <w:pPr>
        <w:numPr>
          <w:ilvl w:val="1"/>
          <w:numId w:val="7"/>
        </w:numPr>
        <w:ind w:right="300"/>
        <w:textAlignment w:val="baseline"/>
        <w:rPr>
          <w:rFonts w:asciiTheme="majorHAnsi" w:eastAsia="Times New Roman" w:hAnsiTheme="majorHAnsi"/>
          <w:color w:val="666666"/>
          <w:sz w:val="22"/>
          <w:szCs w:val="22"/>
        </w:rPr>
      </w:pPr>
      <w:r w:rsidRPr="00E93182">
        <w:rPr>
          <w:rFonts w:asciiTheme="majorHAnsi" w:eastAsia="Times New Roman" w:hAnsiTheme="majorHAnsi"/>
          <w:color w:val="666666"/>
          <w:sz w:val="22"/>
          <w:szCs w:val="22"/>
        </w:rPr>
        <w:t>Technologies used: MVC with JSP pages, MySQL, Bootstrap, LESS, Ubuntu, Digital Ocean Server, Glassfish (</w:t>
      </w:r>
      <w:proofErr w:type="spellStart"/>
      <w:r w:rsidRPr="00E93182">
        <w:rPr>
          <w:rFonts w:asciiTheme="majorHAnsi" w:eastAsia="Times New Roman" w:hAnsiTheme="majorHAnsi"/>
          <w:color w:val="666666"/>
          <w:sz w:val="22"/>
          <w:szCs w:val="22"/>
        </w:rPr>
        <w:t>Payara</w:t>
      </w:r>
      <w:proofErr w:type="spellEnd"/>
      <w:r w:rsidRPr="00E93182">
        <w:rPr>
          <w:rFonts w:asciiTheme="majorHAnsi" w:eastAsia="Times New Roman" w:hAnsiTheme="majorHAnsi"/>
          <w:color w:val="666666"/>
          <w:sz w:val="22"/>
          <w:szCs w:val="22"/>
        </w:rPr>
        <w:t xml:space="preserve">) </w:t>
      </w:r>
      <w:r>
        <w:rPr>
          <w:rFonts w:asciiTheme="majorHAnsi" w:eastAsia="Times New Roman" w:hAnsiTheme="majorHAnsi"/>
          <w:color w:val="666666"/>
          <w:sz w:val="22"/>
          <w:szCs w:val="22"/>
        </w:rPr>
        <w:t>and JPA</w:t>
      </w:r>
    </w:p>
    <w:p w14:paraId="6FC6CB80" w14:textId="77777777" w:rsidR="00D43E36" w:rsidRPr="00E93182" w:rsidRDefault="00D43E36" w:rsidP="00D43E36">
      <w:pPr>
        <w:numPr>
          <w:ilvl w:val="0"/>
          <w:numId w:val="7"/>
        </w:numPr>
        <w:ind w:right="300"/>
        <w:textAlignment w:val="baseline"/>
        <w:rPr>
          <w:rFonts w:asciiTheme="majorHAnsi" w:eastAsia="Times New Roman" w:hAnsiTheme="majorHAnsi"/>
          <w:color w:val="666666"/>
          <w:sz w:val="22"/>
          <w:szCs w:val="22"/>
        </w:rPr>
      </w:pPr>
      <w:r w:rsidRPr="00E93182">
        <w:rPr>
          <w:rFonts w:asciiTheme="majorHAnsi" w:eastAsia="Times New Roman" w:hAnsiTheme="majorHAnsi"/>
          <w:color w:val="666666"/>
          <w:sz w:val="22"/>
          <w:szCs w:val="22"/>
        </w:rPr>
        <w:t>Provided full project documentation that included use cases, sequence diagrams, activity diagrams and business documentation</w:t>
      </w:r>
    </w:p>
    <w:p w14:paraId="3879D128" w14:textId="77777777" w:rsidR="00D43E36" w:rsidRDefault="00D43E36" w:rsidP="00D43E36">
      <w:pPr>
        <w:numPr>
          <w:ilvl w:val="0"/>
          <w:numId w:val="7"/>
        </w:numPr>
        <w:ind w:right="300"/>
        <w:textAlignment w:val="baseline"/>
        <w:rPr>
          <w:rFonts w:asciiTheme="majorHAnsi" w:eastAsia="Times New Roman" w:hAnsiTheme="majorHAnsi"/>
          <w:color w:val="666666"/>
          <w:sz w:val="22"/>
          <w:szCs w:val="22"/>
        </w:rPr>
      </w:pPr>
      <w:r w:rsidRPr="00A22F42">
        <w:rPr>
          <w:rFonts w:asciiTheme="majorHAnsi" w:eastAsia="Times New Roman" w:hAnsiTheme="majorHAnsi"/>
          <w:color w:val="666666"/>
          <w:sz w:val="22"/>
          <w:szCs w:val="22"/>
        </w:rPr>
        <w:t>Software prototyping methodology used with milestones implemented</w:t>
      </w:r>
    </w:p>
    <w:p w14:paraId="3459B57D" w14:textId="77777777" w:rsidR="00D43E36" w:rsidRPr="00A17A82" w:rsidRDefault="00D43E36" w:rsidP="00D43E36">
      <w:pPr>
        <w:numPr>
          <w:ilvl w:val="0"/>
          <w:numId w:val="7"/>
        </w:numPr>
        <w:ind w:right="300"/>
        <w:textAlignment w:val="baseline"/>
        <w:rPr>
          <w:rFonts w:asciiTheme="majorHAnsi" w:eastAsia="Times New Roman" w:hAnsiTheme="majorHAnsi" w:cs="Arial"/>
          <w:color w:val="FF0000"/>
          <w:sz w:val="4"/>
          <w:szCs w:val="4"/>
        </w:rPr>
      </w:pPr>
      <w:r>
        <w:rPr>
          <w:rFonts w:asciiTheme="majorHAnsi" w:eastAsia="Times New Roman" w:hAnsiTheme="majorHAnsi"/>
          <w:color w:val="666666"/>
          <w:sz w:val="22"/>
          <w:szCs w:val="22"/>
        </w:rPr>
        <w:t>Used GIT integration in project with 4-person group</w:t>
      </w:r>
    </w:p>
    <w:p w14:paraId="1F7CD345" w14:textId="77777777" w:rsidR="00D43E36" w:rsidRPr="00BB3262" w:rsidRDefault="00D43E36" w:rsidP="00BB3262">
      <w:pPr>
        <w:shd w:val="clear" w:color="auto" w:fill="FFFFFF" w:themeFill="background1"/>
        <w:rPr>
          <w:rFonts w:ascii="Calibri" w:eastAsia="Times New Roman" w:hAnsi="Calibri"/>
          <w:color w:val="FFFFFF" w:themeColor="background1"/>
          <w:sz w:val="4"/>
          <w:szCs w:val="4"/>
        </w:rPr>
      </w:pPr>
    </w:p>
    <w:p w14:paraId="24B15955" w14:textId="37ACFBFD" w:rsidR="00D91D62" w:rsidRPr="00E93182" w:rsidRDefault="00D91D62" w:rsidP="00D91D62">
      <w:pPr>
        <w:pStyle w:val="Heading1"/>
        <w:rPr>
          <w:rStyle w:val="Heading2Char"/>
          <w:rFonts w:eastAsia="Times New Roman"/>
          <w:b/>
          <w:color w:val="418AB3" w:themeColor="accent1"/>
          <w:sz w:val="22"/>
          <w:szCs w:val="22"/>
        </w:rPr>
      </w:pPr>
      <w:r w:rsidRPr="00E93182">
        <w:rPr>
          <w:rFonts w:eastAsia="Times New Roman"/>
          <w:b/>
          <w:color w:val="418AB3" w:themeColor="accent1"/>
          <w:sz w:val="22"/>
          <w:szCs w:val="22"/>
        </w:rPr>
        <w:t>EDUCATION</w:t>
      </w:r>
      <w:r w:rsidR="00883C51" w:rsidRPr="00E93182">
        <w:rPr>
          <w:rFonts w:eastAsia="Times New Roman"/>
          <w:b/>
          <w:color w:val="418AB3" w:themeColor="accent1"/>
          <w:sz w:val="22"/>
          <w:szCs w:val="22"/>
        </w:rPr>
        <w:t xml:space="preserve"> </w:t>
      </w:r>
      <w:r w:rsidR="00B960AB" w:rsidRPr="00E93182">
        <w:rPr>
          <w:rFonts w:eastAsia="Times New Roman"/>
          <w:b/>
          <w:color w:val="418AB3" w:themeColor="accent1"/>
          <w:sz w:val="22"/>
          <w:szCs w:val="22"/>
        </w:rPr>
        <w:softHyphen/>
      </w:r>
      <w:r w:rsidR="00B960AB" w:rsidRPr="00E93182">
        <w:rPr>
          <w:rFonts w:eastAsia="Times New Roman"/>
          <w:b/>
          <w:color w:val="418AB3" w:themeColor="accent1"/>
          <w:sz w:val="22"/>
          <w:szCs w:val="22"/>
        </w:rPr>
        <w:softHyphen/>
      </w:r>
      <w:r w:rsidR="00B960AB" w:rsidRPr="00E93182">
        <w:rPr>
          <w:rFonts w:eastAsia="Times New Roman"/>
          <w:b/>
          <w:color w:val="418AB3" w:themeColor="accent1"/>
          <w:sz w:val="22"/>
          <w:szCs w:val="22"/>
        </w:rPr>
        <w:softHyphen/>
      </w:r>
      <w:r w:rsidR="00B960AB" w:rsidRPr="00E93182">
        <w:rPr>
          <w:rFonts w:eastAsia="Times New Roman"/>
          <w:b/>
          <w:color w:val="418AB3" w:themeColor="accent1"/>
          <w:sz w:val="22"/>
          <w:szCs w:val="22"/>
        </w:rPr>
        <w:softHyphen/>
      </w:r>
      <w:r w:rsidR="00B960AB" w:rsidRPr="00E93182">
        <w:rPr>
          <w:rFonts w:eastAsia="Times New Roman"/>
          <w:b/>
          <w:color w:val="418AB3" w:themeColor="accent1"/>
          <w:sz w:val="22"/>
          <w:szCs w:val="22"/>
        </w:rPr>
        <w:softHyphen/>
      </w:r>
      <w:r w:rsidR="00B960AB" w:rsidRPr="00E93182">
        <w:rPr>
          <w:rFonts w:eastAsia="Times New Roman"/>
          <w:b/>
          <w:color w:val="418AB3" w:themeColor="accent1"/>
          <w:sz w:val="22"/>
          <w:szCs w:val="22"/>
        </w:rPr>
        <w:softHyphen/>
      </w:r>
    </w:p>
    <w:p w14:paraId="42BCD829" w14:textId="17284A69" w:rsidR="00D91D62" w:rsidRPr="00E93182" w:rsidRDefault="00D91D62" w:rsidP="00D91D62">
      <w:pPr>
        <w:spacing w:before="100" w:after="100"/>
        <w:ind w:right="300"/>
        <w:outlineLvl w:val="2"/>
        <w:rPr>
          <w:rFonts w:asciiTheme="majorHAnsi" w:eastAsiaTheme="majorEastAsia" w:hAnsiTheme="majorHAnsi" w:cstheme="majorBidi"/>
          <w:i/>
          <w:sz w:val="22"/>
          <w:szCs w:val="22"/>
        </w:rPr>
      </w:pPr>
      <w:r w:rsidRPr="00E93182">
        <w:rPr>
          <w:rStyle w:val="Heading2Char"/>
          <w:b/>
          <w:color w:val="auto"/>
          <w:sz w:val="22"/>
          <w:szCs w:val="22"/>
        </w:rPr>
        <w:t xml:space="preserve">SAIT Polytechnic </w:t>
      </w:r>
      <w:r w:rsidRPr="00E93182">
        <w:rPr>
          <w:rStyle w:val="Heading2Char"/>
          <w:i/>
          <w:color w:val="auto"/>
          <w:sz w:val="22"/>
          <w:szCs w:val="22"/>
        </w:rPr>
        <w:t>— Software Programming</w:t>
      </w:r>
      <w:r w:rsidR="00A22F42" w:rsidRPr="00A22F42">
        <w:rPr>
          <w:rFonts w:ascii="Calibri" w:eastAsia="Times New Roman" w:hAnsi="Calibri"/>
          <w:color w:val="FFFFFF" w:themeColor="background1"/>
          <w:spacing w:val="2"/>
          <w:sz w:val="4"/>
          <w:szCs w:val="4"/>
          <w:shd w:val="clear" w:color="auto" w:fill="FFFFFF"/>
        </w:rPr>
        <w:t xml:space="preserve"> SASS, jQuery</w:t>
      </w:r>
      <w:r w:rsidRPr="00E93182">
        <w:rPr>
          <w:rStyle w:val="Heading2Char"/>
          <w:i/>
          <w:color w:val="auto"/>
          <w:sz w:val="22"/>
          <w:szCs w:val="22"/>
        </w:rPr>
        <w:br/>
      </w:r>
      <w:r w:rsidRPr="00E93182">
        <w:rPr>
          <w:rFonts w:asciiTheme="majorHAnsi" w:eastAsia="Times New Roman" w:hAnsiTheme="majorHAnsi"/>
          <w:color w:val="666666"/>
          <w:sz w:val="22"/>
          <w:szCs w:val="22"/>
        </w:rPr>
        <w:t xml:space="preserve">September 2014 </w:t>
      </w:r>
      <w:r w:rsidR="00502623" w:rsidRPr="00E93182">
        <w:rPr>
          <w:rFonts w:asciiTheme="majorHAnsi" w:eastAsia="Times New Roman" w:hAnsiTheme="majorHAnsi"/>
          <w:color w:val="666666"/>
          <w:sz w:val="22"/>
          <w:szCs w:val="22"/>
        </w:rPr>
        <w:t>–</w:t>
      </w:r>
      <w:r w:rsidRPr="00E93182">
        <w:rPr>
          <w:rFonts w:asciiTheme="majorHAnsi" w:eastAsia="Times New Roman" w:hAnsiTheme="majorHAnsi"/>
          <w:color w:val="666666"/>
          <w:sz w:val="22"/>
          <w:szCs w:val="22"/>
        </w:rPr>
        <w:t xml:space="preserve"> </w:t>
      </w:r>
      <w:r w:rsidR="00502623" w:rsidRPr="00E93182">
        <w:rPr>
          <w:rFonts w:asciiTheme="majorHAnsi" w:eastAsia="Times New Roman" w:hAnsiTheme="majorHAnsi"/>
          <w:color w:val="666666"/>
          <w:sz w:val="22"/>
          <w:szCs w:val="22"/>
        </w:rPr>
        <w:t xml:space="preserve">April </w:t>
      </w:r>
      <w:r w:rsidRPr="00E93182">
        <w:rPr>
          <w:rFonts w:asciiTheme="majorHAnsi" w:eastAsia="Times New Roman" w:hAnsiTheme="majorHAnsi"/>
          <w:color w:val="666666"/>
          <w:sz w:val="22"/>
          <w:szCs w:val="22"/>
        </w:rPr>
        <w:t>2016</w:t>
      </w:r>
    </w:p>
    <w:p w14:paraId="61BD8545" w14:textId="77777777" w:rsidR="00D91D62" w:rsidRDefault="00D91D62" w:rsidP="00D91D62">
      <w:pPr>
        <w:numPr>
          <w:ilvl w:val="0"/>
          <w:numId w:val="1"/>
        </w:numPr>
        <w:spacing w:after="80"/>
        <w:ind w:left="525"/>
        <w:textAlignment w:val="baseline"/>
        <w:rPr>
          <w:rFonts w:asciiTheme="majorHAnsi" w:eastAsia="Times New Roman" w:hAnsiTheme="majorHAnsi"/>
          <w:color w:val="666666"/>
          <w:sz w:val="22"/>
          <w:szCs w:val="22"/>
        </w:rPr>
      </w:pPr>
      <w:r w:rsidRPr="00E93182">
        <w:rPr>
          <w:rFonts w:asciiTheme="majorHAnsi" w:eastAsia="Times New Roman" w:hAnsiTheme="majorHAnsi"/>
          <w:color w:val="666666"/>
          <w:sz w:val="22"/>
          <w:szCs w:val="22"/>
        </w:rPr>
        <w:t xml:space="preserve">Major: Software Programming with a focus on web development </w:t>
      </w:r>
    </w:p>
    <w:p w14:paraId="3CDF8E4D" w14:textId="6762E62E" w:rsidR="007E5DCD" w:rsidRPr="00E93182" w:rsidRDefault="007E5DCD" w:rsidP="007E5DCD">
      <w:pPr>
        <w:numPr>
          <w:ilvl w:val="1"/>
          <w:numId w:val="1"/>
        </w:numPr>
        <w:spacing w:after="80"/>
        <w:textAlignment w:val="baseline"/>
        <w:rPr>
          <w:rFonts w:asciiTheme="majorHAnsi" w:eastAsia="Times New Roman" w:hAnsiTheme="majorHAnsi"/>
          <w:color w:val="666666"/>
          <w:sz w:val="22"/>
          <w:szCs w:val="22"/>
        </w:rPr>
      </w:pPr>
      <w:r>
        <w:rPr>
          <w:rFonts w:asciiTheme="majorHAnsi" w:eastAsia="Times New Roman" w:hAnsiTheme="majorHAnsi"/>
          <w:color w:val="666666"/>
          <w:sz w:val="22"/>
          <w:szCs w:val="22"/>
        </w:rPr>
        <w:t>Technical Diploma</w:t>
      </w:r>
    </w:p>
    <w:p w14:paraId="47DFD146" w14:textId="77777777" w:rsidR="00D91D62" w:rsidRPr="00E93182" w:rsidRDefault="00D91D62" w:rsidP="00D91D62">
      <w:pPr>
        <w:numPr>
          <w:ilvl w:val="0"/>
          <w:numId w:val="1"/>
        </w:numPr>
        <w:spacing w:after="80"/>
        <w:textAlignment w:val="baseline"/>
        <w:rPr>
          <w:rFonts w:asciiTheme="majorHAnsi" w:eastAsia="Times New Roman" w:hAnsiTheme="majorHAnsi"/>
          <w:color w:val="666666"/>
          <w:sz w:val="22"/>
          <w:szCs w:val="22"/>
        </w:rPr>
      </w:pPr>
      <w:r w:rsidRPr="00E93182">
        <w:rPr>
          <w:rFonts w:asciiTheme="majorHAnsi" w:eastAsia="Times New Roman" w:hAnsiTheme="majorHAnsi"/>
          <w:color w:val="666666"/>
          <w:sz w:val="22"/>
          <w:szCs w:val="22"/>
        </w:rPr>
        <w:t>Cumulative GPA: 3.5</w:t>
      </w:r>
    </w:p>
    <w:p w14:paraId="7E514A26" w14:textId="1221D92B" w:rsidR="00180E00" w:rsidRPr="00E93182" w:rsidRDefault="003C3149" w:rsidP="00180E00">
      <w:pPr>
        <w:pStyle w:val="Heading1"/>
        <w:rPr>
          <w:rFonts w:eastAsia="Times New Roman"/>
          <w:b/>
          <w:color w:val="418AB3" w:themeColor="accent1"/>
          <w:sz w:val="22"/>
          <w:szCs w:val="22"/>
        </w:rPr>
      </w:pPr>
      <w:r>
        <w:rPr>
          <w:rFonts w:eastAsia="Times New Roman"/>
          <w:b/>
          <w:color w:val="418AB3" w:themeColor="accent1"/>
          <w:sz w:val="22"/>
          <w:szCs w:val="22"/>
        </w:rPr>
        <w:t>SOFT</w:t>
      </w:r>
      <w:r w:rsidR="00180E00" w:rsidRPr="00E93182">
        <w:rPr>
          <w:rFonts w:eastAsia="Times New Roman"/>
          <w:b/>
          <w:color w:val="418AB3" w:themeColor="accent1"/>
          <w:sz w:val="22"/>
          <w:szCs w:val="22"/>
        </w:rPr>
        <w:t xml:space="preserve"> SKILLS</w:t>
      </w:r>
    </w:p>
    <w:p w14:paraId="37820F64" w14:textId="77777777" w:rsidR="00214516" w:rsidRPr="00E93182" w:rsidRDefault="00214516" w:rsidP="00214516">
      <w:pPr>
        <w:pStyle w:val="ListParagraph"/>
        <w:numPr>
          <w:ilvl w:val="0"/>
          <w:numId w:val="13"/>
        </w:numPr>
        <w:rPr>
          <w:rFonts w:eastAsia="Times New Roman"/>
          <w:color w:val="6E6E6E" w:themeColor="background2" w:themeShade="80"/>
          <w:sz w:val="22"/>
          <w:szCs w:val="22"/>
        </w:rPr>
        <w:sectPr w:rsidR="00214516" w:rsidRPr="00E93182" w:rsidSect="00C82452">
          <w:type w:val="continuous"/>
          <w:pgSz w:w="12240" w:h="15840" w:code="1"/>
          <w:pgMar w:top="1440" w:right="1440" w:bottom="1440" w:left="1440" w:header="680" w:footer="720" w:gutter="0"/>
          <w:pgNumType w:start="1"/>
          <w:cols w:space="720"/>
          <w:docGrid w:linePitch="360"/>
        </w:sectPr>
      </w:pPr>
    </w:p>
    <w:p w14:paraId="54AFA129" w14:textId="036AE93A" w:rsidR="00214516" w:rsidRPr="00242F35" w:rsidRDefault="00214516" w:rsidP="00214516">
      <w:pPr>
        <w:pStyle w:val="ListParagraph"/>
        <w:numPr>
          <w:ilvl w:val="0"/>
          <w:numId w:val="13"/>
        </w:numPr>
        <w:rPr>
          <w:rFonts w:ascii="Calibri" w:eastAsia="Times New Roman" w:hAnsi="Calibri"/>
          <w:color w:val="6E6E6E" w:themeColor="background2" w:themeShade="80"/>
          <w:sz w:val="22"/>
          <w:szCs w:val="22"/>
        </w:rPr>
      </w:pPr>
      <w:r w:rsidRPr="00242F35">
        <w:rPr>
          <w:rFonts w:ascii="Calibri" w:eastAsia="Times New Roman" w:hAnsi="Calibri"/>
          <w:color w:val="6E6E6E" w:themeColor="background2" w:themeShade="80"/>
          <w:sz w:val="22"/>
          <w:szCs w:val="22"/>
        </w:rPr>
        <w:lastRenderedPageBreak/>
        <w:t>Always positive, regardless of the challenge ahead</w:t>
      </w:r>
    </w:p>
    <w:p w14:paraId="6AEB5CEF" w14:textId="2FB12601" w:rsidR="00214516" w:rsidRPr="00242F35" w:rsidRDefault="00214516" w:rsidP="00214516">
      <w:pPr>
        <w:pStyle w:val="ListParagraph"/>
        <w:numPr>
          <w:ilvl w:val="0"/>
          <w:numId w:val="13"/>
        </w:numPr>
        <w:rPr>
          <w:rFonts w:ascii="Calibri" w:eastAsia="Times New Roman" w:hAnsi="Calibri"/>
          <w:color w:val="6E6E6E" w:themeColor="background2" w:themeShade="80"/>
          <w:sz w:val="22"/>
          <w:szCs w:val="22"/>
        </w:rPr>
      </w:pPr>
      <w:r w:rsidRPr="00242F35">
        <w:rPr>
          <w:rFonts w:ascii="Calibri" w:eastAsia="Times New Roman" w:hAnsi="Calibri"/>
          <w:color w:val="6E6E6E" w:themeColor="background2" w:themeShade="80"/>
          <w:sz w:val="22"/>
          <w:szCs w:val="22"/>
        </w:rPr>
        <w:t>Willingness to work with emerging alternative technologies.</w:t>
      </w:r>
    </w:p>
    <w:p w14:paraId="7527FB77" w14:textId="77777777" w:rsidR="00180E00" w:rsidRPr="00242F35" w:rsidRDefault="00180E00" w:rsidP="00180E00">
      <w:pPr>
        <w:pStyle w:val="ListParagraph"/>
        <w:numPr>
          <w:ilvl w:val="0"/>
          <w:numId w:val="13"/>
        </w:numPr>
        <w:rPr>
          <w:rFonts w:ascii="Calibri" w:eastAsia="Times New Roman" w:hAnsi="Calibri"/>
          <w:color w:val="6E6E6E" w:themeColor="background2" w:themeShade="80"/>
          <w:sz w:val="22"/>
          <w:szCs w:val="22"/>
        </w:rPr>
      </w:pPr>
      <w:r w:rsidRPr="00242F35">
        <w:rPr>
          <w:rFonts w:ascii="Calibri" w:eastAsia="Times New Roman" w:hAnsi="Calibri"/>
          <w:color w:val="6E6E6E" w:themeColor="background2" w:themeShade="80"/>
          <w:sz w:val="22"/>
          <w:szCs w:val="22"/>
        </w:rPr>
        <w:t>Innovative, always full of new ideas / suggestions</w:t>
      </w:r>
    </w:p>
    <w:p w14:paraId="1C325A93" w14:textId="6EAF9555" w:rsidR="00180E00" w:rsidRPr="00242F35" w:rsidRDefault="00180E00" w:rsidP="00180E00">
      <w:pPr>
        <w:pStyle w:val="ListParagraph"/>
        <w:numPr>
          <w:ilvl w:val="0"/>
          <w:numId w:val="13"/>
        </w:numPr>
        <w:rPr>
          <w:rFonts w:ascii="Calibri" w:eastAsia="Times New Roman" w:hAnsi="Calibri"/>
          <w:color w:val="6E6E6E" w:themeColor="background2" w:themeShade="80"/>
          <w:sz w:val="22"/>
          <w:szCs w:val="22"/>
        </w:rPr>
      </w:pPr>
      <w:r w:rsidRPr="00242F35">
        <w:rPr>
          <w:rFonts w:ascii="Calibri" w:eastAsia="Times New Roman" w:hAnsi="Calibri"/>
          <w:color w:val="6E6E6E" w:themeColor="background2" w:themeShade="80"/>
          <w:sz w:val="22"/>
          <w:szCs w:val="22"/>
        </w:rPr>
        <w:t>Clear and effective communication skills</w:t>
      </w:r>
    </w:p>
    <w:p w14:paraId="3AA66F13" w14:textId="77777777" w:rsidR="00180E00" w:rsidRPr="00242F35" w:rsidRDefault="00180E00" w:rsidP="00180E00">
      <w:pPr>
        <w:pStyle w:val="ListParagraph"/>
        <w:numPr>
          <w:ilvl w:val="0"/>
          <w:numId w:val="13"/>
        </w:numPr>
        <w:rPr>
          <w:rFonts w:ascii="Calibri" w:eastAsia="Times New Roman" w:hAnsi="Calibri"/>
          <w:color w:val="6E6E6E" w:themeColor="background2" w:themeShade="80"/>
          <w:sz w:val="22"/>
          <w:szCs w:val="22"/>
        </w:rPr>
      </w:pPr>
      <w:r w:rsidRPr="00242F35">
        <w:rPr>
          <w:rFonts w:ascii="Calibri" w:eastAsia="Times New Roman" w:hAnsi="Calibri"/>
          <w:color w:val="6E6E6E" w:themeColor="background2" w:themeShade="80"/>
          <w:sz w:val="22"/>
          <w:szCs w:val="22"/>
        </w:rPr>
        <w:lastRenderedPageBreak/>
        <w:t>Good time management skills, prioritization skills</w:t>
      </w:r>
    </w:p>
    <w:p w14:paraId="41B8F171" w14:textId="77777777" w:rsidR="00180E00" w:rsidRPr="00242F35" w:rsidRDefault="00180E00" w:rsidP="00180E00">
      <w:pPr>
        <w:pStyle w:val="ListParagraph"/>
        <w:numPr>
          <w:ilvl w:val="0"/>
          <w:numId w:val="13"/>
        </w:numPr>
        <w:rPr>
          <w:rFonts w:ascii="Calibri" w:eastAsia="Times New Roman" w:hAnsi="Calibri"/>
          <w:color w:val="6E6E6E" w:themeColor="background2" w:themeShade="80"/>
          <w:sz w:val="22"/>
          <w:szCs w:val="22"/>
        </w:rPr>
      </w:pPr>
      <w:r w:rsidRPr="00242F35">
        <w:rPr>
          <w:rFonts w:ascii="Calibri" w:eastAsia="Times New Roman" w:hAnsi="Calibri"/>
          <w:color w:val="6E6E6E" w:themeColor="background2" w:themeShade="80"/>
          <w:sz w:val="22"/>
          <w:szCs w:val="22"/>
        </w:rPr>
        <w:t>Willing to go the ‘extra mile’ to get things done</w:t>
      </w:r>
    </w:p>
    <w:p w14:paraId="4B0ED185" w14:textId="0830CEB0" w:rsidR="00180E00" w:rsidRPr="00242F35" w:rsidRDefault="00214516" w:rsidP="00214516">
      <w:pPr>
        <w:pStyle w:val="ListParagraph"/>
        <w:numPr>
          <w:ilvl w:val="0"/>
          <w:numId w:val="13"/>
        </w:numPr>
        <w:rPr>
          <w:rFonts w:ascii="Calibri" w:eastAsia="Times New Roman" w:hAnsi="Calibri"/>
          <w:color w:val="6E6E6E" w:themeColor="background2" w:themeShade="80"/>
          <w:sz w:val="22"/>
          <w:szCs w:val="22"/>
        </w:rPr>
      </w:pPr>
      <w:r w:rsidRPr="00242F35">
        <w:rPr>
          <w:rFonts w:ascii="Calibri" w:eastAsia="Times New Roman" w:hAnsi="Calibri"/>
          <w:color w:val="6E6E6E" w:themeColor="background2" w:themeShade="80"/>
          <w:sz w:val="22"/>
          <w:szCs w:val="22"/>
        </w:rPr>
        <w:t>Communicating ideas clearly to both technical and non-technical audiences</w:t>
      </w:r>
    </w:p>
    <w:p w14:paraId="60E2AB44" w14:textId="398DEE95" w:rsidR="00214516" w:rsidRPr="008B523D" w:rsidRDefault="00C366EC" w:rsidP="000D2CB4">
      <w:pPr>
        <w:pStyle w:val="ListParagraph"/>
        <w:numPr>
          <w:ilvl w:val="0"/>
          <w:numId w:val="13"/>
        </w:numPr>
        <w:rPr>
          <w:rFonts w:ascii="Calibri" w:eastAsia="Times New Roman" w:hAnsi="Calibri"/>
          <w:color w:val="6E6E6E" w:themeColor="background2" w:themeShade="80"/>
          <w:sz w:val="22"/>
          <w:szCs w:val="22"/>
        </w:rPr>
        <w:sectPr w:rsidR="00214516" w:rsidRPr="008B523D" w:rsidSect="00214516">
          <w:type w:val="continuous"/>
          <w:pgSz w:w="12240" w:h="15840" w:code="1"/>
          <w:pgMar w:top="1440" w:right="1440" w:bottom="1440" w:left="1440" w:header="680" w:footer="720" w:gutter="0"/>
          <w:pgNumType w:start="1"/>
          <w:cols w:num="2" w:space="720"/>
          <w:titlePg/>
          <w:docGrid w:linePitch="360"/>
        </w:sectPr>
      </w:pPr>
      <w:r w:rsidRPr="00242F35">
        <w:rPr>
          <w:rFonts w:ascii="Calibri" w:eastAsia="Times New Roman" w:hAnsi="Calibri"/>
          <w:color w:val="6E6E6E" w:themeColor="background2" w:themeShade="80"/>
          <w:sz w:val="22"/>
          <w:szCs w:val="22"/>
        </w:rPr>
        <w:t>A keep approa</w:t>
      </w:r>
      <w:r w:rsidR="008B523D">
        <w:rPr>
          <w:rFonts w:ascii="Calibri" w:eastAsia="Times New Roman" w:hAnsi="Calibri"/>
          <w:color w:val="6E6E6E" w:themeColor="background2" w:themeShade="80"/>
          <w:sz w:val="22"/>
          <w:szCs w:val="22"/>
        </w:rPr>
        <w:t>ch to learning</w:t>
      </w:r>
    </w:p>
    <w:p w14:paraId="076EA8ED" w14:textId="1281AFBB" w:rsidR="00214516" w:rsidRPr="008B523D" w:rsidRDefault="00214516" w:rsidP="008B523D">
      <w:pPr>
        <w:rPr>
          <w:rFonts w:asciiTheme="majorHAnsi" w:eastAsia="Times New Roman" w:hAnsiTheme="majorHAnsi"/>
          <w:color w:val="6E6E6E" w:themeColor="background2" w:themeShade="80"/>
          <w:sz w:val="22"/>
          <w:szCs w:val="22"/>
        </w:rPr>
      </w:pPr>
    </w:p>
    <w:sectPr w:rsidR="00214516" w:rsidRPr="008B523D" w:rsidSect="002847B3">
      <w:type w:val="continuous"/>
      <w:pgSz w:w="12240" w:h="15840" w:code="1"/>
      <w:pgMar w:top="1440" w:right="1440" w:bottom="1440" w:left="1440" w:header="68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33765" w14:textId="77777777" w:rsidR="003A569E" w:rsidRDefault="003A569E">
      <w:r>
        <w:separator/>
      </w:r>
    </w:p>
  </w:endnote>
  <w:endnote w:type="continuationSeparator" w:id="0">
    <w:p w14:paraId="389E90DA" w14:textId="77777777" w:rsidR="003A569E" w:rsidRDefault="003A5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057351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278988" w14:textId="5E10C978" w:rsidR="00283B6B" w:rsidRDefault="00283B6B" w:rsidP="000733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0C83C2" w14:textId="77777777" w:rsidR="00283B6B" w:rsidRDefault="00283B6B" w:rsidP="00283B6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6369111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D832A1" w14:textId="7E9838D2" w:rsidR="00283B6B" w:rsidRDefault="00283B6B" w:rsidP="000733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EA6958" w14:textId="77777777" w:rsidR="00283B6B" w:rsidRDefault="00283B6B" w:rsidP="00283B6B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35670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DDB34F" w14:textId="28C58257" w:rsidR="00283B6B" w:rsidRPr="00283B6B" w:rsidRDefault="00283B6B" w:rsidP="00283B6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416">
          <w:rPr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85A36" w14:textId="043C8834" w:rsidR="001E0E43" w:rsidRDefault="001E0E43" w:rsidP="00F31CC6">
    <w:pPr>
      <w:pStyle w:val="Footer"/>
      <w:tabs>
        <w:tab w:val="left" w:pos="5130"/>
      </w:tabs>
      <w:jc w:val="center"/>
    </w:pPr>
    <w:r>
      <w:t>________________________________________________________________________________________</w:t>
    </w:r>
  </w:p>
  <w:p w14:paraId="6065A216" w14:textId="6ED0DC5D" w:rsidR="00F31CC6" w:rsidRDefault="00F31CC6" w:rsidP="00F31CC6">
    <w:pPr>
      <w:pStyle w:val="Footer"/>
      <w:tabs>
        <w:tab w:val="left" w:pos="5130"/>
      </w:tabs>
      <w:jc w:val="center"/>
    </w:pPr>
    <w:r>
      <w:t>JENNIFER NGUYEN</w:t>
    </w:r>
    <w:r>
      <w:br/>
      <w:t xml:space="preserve"> </w:t>
    </w:r>
    <w:hyperlink r:id="rId1" w:history="1">
      <w:r w:rsidRPr="00EC70E2">
        <w:rPr>
          <w:rStyle w:val="Hyperlink"/>
        </w:rPr>
        <w:t>nguyen.jennifer@hotmail.com</w:t>
      </w:r>
    </w:hyperlink>
    <w:r>
      <w:t xml:space="preserve"> 403.870.3145</w:t>
    </w:r>
  </w:p>
  <w:p w14:paraId="4591AC10" w14:textId="6B71BC3B" w:rsidR="00722E44" w:rsidRPr="00722E44" w:rsidRDefault="00722E44" w:rsidP="00722E44">
    <w:pPr>
      <w:pStyle w:val="Footer"/>
      <w:jc w:val="center"/>
      <w:rPr>
        <w:rFonts w:ascii="Calibri" w:hAnsi="Calibri" w:cs="Arial"/>
        <w:lang w:val="en-CA"/>
      </w:rPr>
    </w:pPr>
  </w:p>
  <w:p w14:paraId="6B4C0BF3" w14:textId="77777777" w:rsidR="00DD4CF1" w:rsidRDefault="00DD4CF1"/>
  <w:p w14:paraId="1B481130" w14:textId="77777777" w:rsidR="00DD4CF1" w:rsidRDefault="00DD4CF1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17949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0644F9" w14:textId="2530E9DB" w:rsidR="00F84035" w:rsidRDefault="00283B6B" w:rsidP="00F8403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t>2</w:t>
        </w:r>
        <w:r w:rsidR="00F84035">
          <w:rPr>
            <w:b/>
            <w:bCs/>
          </w:rPr>
          <w:t xml:space="preserve"> | </w:t>
        </w:r>
        <w:r w:rsidR="00F84035">
          <w:rPr>
            <w:color w:val="7F7F7F" w:themeColor="background1" w:themeShade="7F"/>
            <w:spacing w:val="60"/>
          </w:rPr>
          <w:t>Page</w:t>
        </w:r>
      </w:p>
    </w:sdtContent>
  </w:sdt>
  <w:p w14:paraId="6090DC32" w14:textId="44EEFC08" w:rsidR="006F0FCF" w:rsidRPr="00722E44" w:rsidRDefault="006F0FCF" w:rsidP="00722E44">
    <w:pPr>
      <w:pStyle w:val="Footer"/>
      <w:jc w:val="center"/>
      <w:rPr>
        <w:rFonts w:ascii="Arial" w:hAnsi="Arial" w:cs="Arial"/>
      </w:rPr>
    </w:pPr>
  </w:p>
  <w:p w14:paraId="62B9D41A" w14:textId="77777777" w:rsidR="00DD4CF1" w:rsidRDefault="00DD4CF1"/>
  <w:p w14:paraId="2F38A0DA" w14:textId="77777777" w:rsidR="00DD4CF1" w:rsidRDefault="00DD4CF1"/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temporary/>
      <w:showingPlcHdr/>
      <w15:appearance w15:val="hidden"/>
    </w:sdtPr>
    <w:sdtEndPr/>
    <w:sdtContent>
      <w:p w14:paraId="68D336C9" w14:textId="77777777" w:rsidR="00283B6B" w:rsidRDefault="00283B6B">
        <w:pPr>
          <w:pStyle w:val="Footer"/>
        </w:pPr>
        <w:r>
          <w:t>[Type here]</w:t>
        </w:r>
      </w:p>
    </w:sdtContent>
  </w:sdt>
  <w:p w14:paraId="4C221270" w14:textId="77777777" w:rsidR="00E93182" w:rsidRPr="008F4EA7" w:rsidRDefault="00E93182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58890" w14:textId="77777777" w:rsidR="003A569E" w:rsidRDefault="003A569E">
      <w:r>
        <w:separator/>
      </w:r>
    </w:p>
  </w:footnote>
  <w:footnote w:type="continuationSeparator" w:id="0">
    <w:p w14:paraId="01CA190B" w14:textId="77777777" w:rsidR="003A569E" w:rsidRDefault="003A5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D2085"/>
    <w:multiLevelType w:val="multilevel"/>
    <w:tmpl w:val="8F66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21936"/>
    <w:multiLevelType w:val="multilevel"/>
    <w:tmpl w:val="CE7C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06958"/>
    <w:multiLevelType w:val="multilevel"/>
    <w:tmpl w:val="76B2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25546"/>
    <w:multiLevelType w:val="multilevel"/>
    <w:tmpl w:val="65A6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E5E5E" w:themeColor="text2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2B3922"/>
    <w:multiLevelType w:val="hybridMultilevel"/>
    <w:tmpl w:val="39C4A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520A1"/>
    <w:multiLevelType w:val="multilevel"/>
    <w:tmpl w:val="0762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890EFA"/>
    <w:multiLevelType w:val="hybridMultilevel"/>
    <w:tmpl w:val="9452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B1900"/>
    <w:multiLevelType w:val="multilevel"/>
    <w:tmpl w:val="76B2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E5429A"/>
    <w:multiLevelType w:val="multilevel"/>
    <w:tmpl w:val="8A3E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B63EE4"/>
    <w:multiLevelType w:val="multilevel"/>
    <w:tmpl w:val="D1C4066A"/>
    <w:lvl w:ilvl="0">
      <w:start w:val="1"/>
      <w:numFmt w:val="bullet"/>
      <w:lvlText w:val=""/>
      <w:lvlJc w:val="left"/>
      <w:pPr>
        <w:tabs>
          <w:tab w:val="num" w:pos="510"/>
        </w:tabs>
        <w:ind w:left="5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  <w:sz w:val="20"/>
      </w:rPr>
    </w:lvl>
  </w:abstractNum>
  <w:abstractNum w:abstractNumId="10">
    <w:nsid w:val="4FC04213"/>
    <w:multiLevelType w:val="hybridMultilevel"/>
    <w:tmpl w:val="FC2CEAAE"/>
    <w:lvl w:ilvl="0" w:tplc="C6FE9D2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42E73"/>
    <w:multiLevelType w:val="hybridMultilevel"/>
    <w:tmpl w:val="7E08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683D79"/>
    <w:multiLevelType w:val="hybridMultilevel"/>
    <w:tmpl w:val="1966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C139F"/>
    <w:multiLevelType w:val="hybridMultilevel"/>
    <w:tmpl w:val="F4E6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FF22A2"/>
    <w:multiLevelType w:val="hybridMultilevel"/>
    <w:tmpl w:val="BE26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240FF"/>
    <w:multiLevelType w:val="hybridMultilevel"/>
    <w:tmpl w:val="53F6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000F5C"/>
    <w:multiLevelType w:val="hybridMultilevel"/>
    <w:tmpl w:val="F312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14"/>
  </w:num>
  <w:num w:numId="11">
    <w:abstractNumId w:val="11"/>
  </w:num>
  <w:num w:numId="12">
    <w:abstractNumId w:val="16"/>
  </w:num>
  <w:num w:numId="13">
    <w:abstractNumId w:val="13"/>
  </w:num>
  <w:num w:numId="14">
    <w:abstractNumId w:val="6"/>
  </w:num>
  <w:num w:numId="15">
    <w:abstractNumId w:val="12"/>
  </w:num>
  <w:num w:numId="16">
    <w:abstractNumId w:val="15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35"/>
    <w:rsid w:val="0000657E"/>
    <w:rsid w:val="00035539"/>
    <w:rsid w:val="00037EE5"/>
    <w:rsid w:val="00056B9E"/>
    <w:rsid w:val="00081387"/>
    <w:rsid w:val="000A07F4"/>
    <w:rsid w:val="000A169D"/>
    <w:rsid w:val="000D2CB4"/>
    <w:rsid w:val="000D3CFB"/>
    <w:rsid w:val="000F5666"/>
    <w:rsid w:val="00110292"/>
    <w:rsid w:val="00124BB7"/>
    <w:rsid w:val="00137674"/>
    <w:rsid w:val="001626DE"/>
    <w:rsid w:val="00180E00"/>
    <w:rsid w:val="001C21B6"/>
    <w:rsid w:val="001C4468"/>
    <w:rsid w:val="001E0E43"/>
    <w:rsid w:val="001E67E6"/>
    <w:rsid w:val="001F54EF"/>
    <w:rsid w:val="00210416"/>
    <w:rsid w:val="00214516"/>
    <w:rsid w:val="00242F35"/>
    <w:rsid w:val="00257696"/>
    <w:rsid w:val="00257F8D"/>
    <w:rsid w:val="00282F1E"/>
    <w:rsid w:val="00283B6B"/>
    <w:rsid w:val="002847B3"/>
    <w:rsid w:val="002A3989"/>
    <w:rsid w:val="002A468F"/>
    <w:rsid w:val="002B77B8"/>
    <w:rsid w:val="002C0C1A"/>
    <w:rsid w:val="002E2CE5"/>
    <w:rsid w:val="003018AA"/>
    <w:rsid w:val="00314BE6"/>
    <w:rsid w:val="00326489"/>
    <w:rsid w:val="00334F01"/>
    <w:rsid w:val="003867E4"/>
    <w:rsid w:val="00397E83"/>
    <w:rsid w:val="003A301A"/>
    <w:rsid w:val="003A569E"/>
    <w:rsid w:val="003B566D"/>
    <w:rsid w:val="003B7868"/>
    <w:rsid w:val="003C3149"/>
    <w:rsid w:val="003C463C"/>
    <w:rsid w:val="003D45FE"/>
    <w:rsid w:val="0044251B"/>
    <w:rsid w:val="0047474D"/>
    <w:rsid w:val="004A62AB"/>
    <w:rsid w:val="00502623"/>
    <w:rsid w:val="00524058"/>
    <w:rsid w:val="00557A47"/>
    <w:rsid w:val="005645A0"/>
    <w:rsid w:val="005B36A3"/>
    <w:rsid w:val="005C0396"/>
    <w:rsid w:val="005C095A"/>
    <w:rsid w:val="005C5F7F"/>
    <w:rsid w:val="006164DF"/>
    <w:rsid w:val="00616637"/>
    <w:rsid w:val="00627478"/>
    <w:rsid w:val="00647894"/>
    <w:rsid w:val="006525D5"/>
    <w:rsid w:val="006F0FCF"/>
    <w:rsid w:val="00716429"/>
    <w:rsid w:val="00720187"/>
    <w:rsid w:val="00722E44"/>
    <w:rsid w:val="00722FC3"/>
    <w:rsid w:val="00726A4D"/>
    <w:rsid w:val="007338F8"/>
    <w:rsid w:val="00747430"/>
    <w:rsid w:val="00751509"/>
    <w:rsid w:val="0076115F"/>
    <w:rsid w:val="007903B6"/>
    <w:rsid w:val="007914BA"/>
    <w:rsid w:val="00795291"/>
    <w:rsid w:val="007963F2"/>
    <w:rsid w:val="007C327F"/>
    <w:rsid w:val="007E5DCD"/>
    <w:rsid w:val="007F75D7"/>
    <w:rsid w:val="00827DBD"/>
    <w:rsid w:val="00883C51"/>
    <w:rsid w:val="00892416"/>
    <w:rsid w:val="008962EB"/>
    <w:rsid w:val="008B058D"/>
    <w:rsid w:val="008B523D"/>
    <w:rsid w:val="008F4EA7"/>
    <w:rsid w:val="008F6EC9"/>
    <w:rsid w:val="008F70B9"/>
    <w:rsid w:val="009248FF"/>
    <w:rsid w:val="00926D60"/>
    <w:rsid w:val="00950669"/>
    <w:rsid w:val="009902A1"/>
    <w:rsid w:val="009911F2"/>
    <w:rsid w:val="00993C30"/>
    <w:rsid w:val="00994FAB"/>
    <w:rsid w:val="009C1EE5"/>
    <w:rsid w:val="009F6BF7"/>
    <w:rsid w:val="009F70F6"/>
    <w:rsid w:val="00A02E57"/>
    <w:rsid w:val="00A17A82"/>
    <w:rsid w:val="00A22F42"/>
    <w:rsid w:val="00A23EC6"/>
    <w:rsid w:val="00A747AA"/>
    <w:rsid w:val="00A96980"/>
    <w:rsid w:val="00B01978"/>
    <w:rsid w:val="00B35882"/>
    <w:rsid w:val="00B35CA0"/>
    <w:rsid w:val="00B76AEE"/>
    <w:rsid w:val="00B8576C"/>
    <w:rsid w:val="00B91DE2"/>
    <w:rsid w:val="00B960AB"/>
    <w:rsid w:val="00BB1996"/>
    <w:rsid w:val="00BB3262"/>
    <w:rsid w:val="00BC0981"/>
    <w:rsid w:val="00BE6711"/>
    <w:rsid w:val="00C24F79"/>
    <w:rsid w:val="00C31896"/>
    <w:rsid w:val="00C366EC"/>
    <w:rsid w:val="00C63BBD"/>
    <w:rsid w:val="00C82452"/>
    <w:rsid w:val="00CB102A"/>
    <w:rsid w:val="00CD44A0"/>
    <w:rsid w:val="00CF3DB3"/>
    <w:rsid w:val="00D43E36"/>
    <w:rsid w:val="00D64DEE"/>
    <w:rsid w:val="00D91D62"/>
    <w:rsid w:val="00DA1E13"/>
    <w:rsid w:val="00DB56C8"/>
    <w:rsid w:val="00DD4CF1"/>
    <w:rsid w:val="00DE4D55"/>
    <w:rsid w:val="00E06142"/>
    <w:rsid w:val="00E1782C"/>
    <w:rsid w:val="00E26FF5"/>
    <w:rsid w:val="00E77023"/>
    <w:rsid w:val="00E93182"/>
    <w:rsid w:val="00E9730B"/>
    <w:rsid w:val="00ED21D0"/>
    <w:rsid w:val="00EE6F72"/>
    <w:rsid w:val="00EF4914"/>
    <w:rsid w:val="00F31CC6"/>
    <w:rsid w:val="00F3787D"/>
    <w:rsid w:val="00F73AE4"/>
    <w:rsid w:val="00F749FE"/>
    <w:rsid w:val="00F77B44"/>
    <w:rsid w:val="00F81A99"/>
    <w:rsid w:val="00F84035"/>
    <w:rsid w:val="00F9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2D06A"/>
  <w15:chartTrackingRefBased/>
  <w15:docId w15:val="{5BBAFCB9-B55B-4698-938D-52F935B0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F42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D62"/>
    <w:pPr>
      <w:keepNext/>
      <w:keepLines/>
      <w:pBdr>
        <w:bottom w:val="single" w:sz="4" w:space="1" w:color="418AB3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D6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D62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1D62"/>
    <w:pPr>
      <w:keepNext/>
      <w:keepLines/>
      <w:spacing w:before="8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D62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D62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D62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D62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D62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91D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91D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D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D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D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D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D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iPriority w:val="20"/>
    <w:qFormat/>
    <w:rsid w:val="00D91D62"/>
    <w:rPr>
      <w:i/>
      <w:iCs/>
    </w:rPr>
  </w:style>
  <w:style w:type="paragraph" w:customStyle="1" w:styleId="ContactInfo">
    <w:name w:val="Contact Info"/>
    <w:basedOn w:val="Normal"/>
    <w:pPr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1D62"/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91D62"/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84035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F8403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91D62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91D62"/>
    <w:pPr>
      <w:contextualSpacing/>
    </w:pPr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91D62"/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D62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91D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91D62"/>
    <w:rPr>
      <w:b/>
      <w:bCs/>
    </w:rPr>
  </w:style>
  <w:style w:type="paragraph" w:styleId="NoSpacing">
    <w:name w:val="No Spacing"/>
    <w:uiPriority w:val="1"/>
    <w:qFormat/>
    <w:rsid w:val="00D91D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1D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1D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D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D62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91D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91D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91D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91D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D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D6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D2CB4"/>
    <w:rPr>
      <w:color w:val="0000FF"/>
      <w:u w:val="single"/>
    </w:rPr>
  </w:style>
  <w:style w:type="paragraph" w:customStyle="1" w:styleId="FreeForm">
    <w:name w:val="Free Form"/>
    <w:rsid w:val="002A468F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440"/>
      </w:tabs>
      <w:spacing w:after="0" w:line="240" w:lineRule="auto"/>
      <w:ind w:left="1440" w:right="300" w:hanging="360"/>
    </w:pPr>
    <w:rPr>
      <w:rFonts w:ascii="Avenir Next" w:eastAsia="Arial Unicode MS" w:hAnsi="Avenir Next" w:cs="Arial Unicode MS"/>
      <w:color w:val="000000"/>
      <w:sz w:val="20"/>
      <w:szCs w:val="20"/>
      <w:bdr w:val="nil"/>
      <w:lang w:eastAsia="en-US"/>
    </w:rPr>
  </w:style>
  <w:style w:type="paragraph" w:customStyle="1" w:styleId="Body">
    <w:name w:val="Body"/>
    <w:rsid w:val="007914BA"/>
    <w:pPr>
      <w:pBdr>
        <w:top w:val="nil"/>
        <w:left w:val="nil"/>
        <w:bottom w:val="nil"/>
        <w:right w:val="nil"/>
        <w:between w:val="nil"/>
        <w:bar w:val="nil"/>
      </w:pBdr>
      <w:spacing w:after="80" w:line="240" w:lineRule="auto"/>
    </w:pPr>
    <w:rPr>
      <w:rFonts w:ascii="Avenir Next" w:eastAsia="Arial Unicode MS" w:hAnsi="Avenir Next" w:cs="Arial Unicode MS"/>
      <w:color w:val="000000"/>
      <w:sz w:val="20"/>
      <w:szCs w:val="20"/>
      <w:bdr w:val="nil"/>
      <w:lang w:eastAsia="en-US"/>
    </w:rPr>
  </w:style>
  <w:style w:type="paragraph" w:customStyle="1" w:styleId="Subheading">
    <w:name w:val="Subheading"/>
    <w:next w:val="Body"/>
    <w:rsid w:val="007914BA"/>
    <w:pPr>
      <w:pBdr>
        <w:top w:val="nil"/>
        <w:left w:val="nil"/>
        <w:bottom w:val="nil"/>
        <w:right w:val="nil"/>
        <w:between w:val="nil"/>
        <w:bar w:val="nil"/>
      </w:pBdr>
      <w:spacing w:after="0" w:line="288" w:lineRule="auto"/>
      <w:outlineLvl w:val="1"/>
    </w:pPr>
    <w:rPr>
      <w:rFonts w:ascii="Avenir Next" w:eastAsia="Avenir Next" w:hAnsi="Avenir Next" w:cs="Avenir Next"/>
      <w:b/>
      <w:bCs/>
      <w:caps/>
      <w:color w:val="7A7A7A"/>
      <w:sz w:val="16"/>
      <w:szCs w:val="16"/>
      <w:bdr w:val="nil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E0E43"/>
    <w:rPr>
      <w:color w:val="B2B2B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716429"/>
  </w:style>
  <w:style w:type="character" w:styleId="PageNumber">
    <w:name w:val="page number"/>
    <w:basedOn w:val="DefaultParagraphFont"/>
    <w:uiPriority w:val="99"/>
    <w:semiHidden/>
    <w:unhideWhenUsed/>
    <w:rsid w:val="00283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hyperlink" Target="http://www.jenn-nguyen.com/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hyperlink" Target="http://www.dnit.ca/" TargetMode="Externa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nguyen.jennifer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C:/Users/680420/AppData/Roaming/Microsoft/Templates/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AB4CAC5F674FB6B8309FB9D1924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94355-CA63-4715-AE32-95609C9E1B41}"/>
      </w:docPartPr>
      <w:docPartBody>
        <w:p w:rsidR="00075B5A" w:rsidRDefault="00FF2AC6">
          <w:pPr>
            <w:pStyle w:val="2CAB4CAC5F674FB6B8309FB9D19243A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2D"/>
    <w:rsid w:val="000700A4"/>
    <w:rsid w:val="00075B5A"/>
    <w:rsid w:val="000D72FF"/>
    <w:rsid w:val="000E3E23"/>
    <w:rsid w:val="001F1200"/>
    <w:rsid w:val="0023630A"/>
    <w:rsid w:val="00272F7A"/>
    <w:rsid w:val="0038372B"/>
    <w:rsid w:val="004C0F09"/>
    <w:rsid w:val="00535CC2"/>
    <w:rsid w:val="005B1BE6"/>
    <w:rsid w:val="006062C2"/>
    <w:rsid w:val="00613D65"/>
    <w:rsid w:val="006B1D83"/>
    <w:rsid w:val="0072712D"/>
    <w:rsid w:val="007363E1"/>
    <w:rsid w:val="00942D31"/>
    <w:rsid w:val="00945026"/>
    <w:rsid w:val="0094742C"/>
    <w:rsid w:val="00947CF2"/>
    <w:rsid w:val="009537A2"/>
    <w:rsid w:val="00963ADB"/>
    <w:rsid w:val="00B90A18"/>
    <w:rsid w:val="00BF5D56"/>
    <w:rsid w:val="00CA5212"/>
    <w:rsid w:val="00D931F2"/>
    <w:rsid w:val="00DC7F64"/>
    <w:rsid w:val="00E61D20"/>
    <w:rsid w:val="00FB12E2"/>
    <w:rsid w:val="00FF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3A959BE1794DA0855681BD8C6C50C5">
    <w:name w:val="243A959BE1794DA0855681BD8C6C50C5"/>
  </w:style>
  <w:style w:type="paragraph" w:customStyle="1" w:styleId="4CE2D228031E450FA4B3DCC590155928">
    <w:name w:val="4CE2D228031E450FA4B3DCC590155928"/>
  </w:style>
  <w:style w:type="paragraph" w:customStyle="1" w:styleId="2D036A2A064F4EBD96528AE783330ED6">
    <w:name w:val="2D036A2A064F4EBD96528AE783330ED6"/>
  </w:style>
  <w:style w:type="paragraph" w:customStyle="1" w:styleId="6793502262DF4669B2ABE22FBA4E8E90">
    <w:name w:val="6793502262DF4669B2ABE22FBA4E8E90"/>
  </w:style>
  <w:style w:type="character" w:styleId="Emphasis">
    <w:name w:val="Emphasis"/>
    <w:basedOn w:val="DefaultParagraphFont"/>
    <w:unhideWhenUsed/>
    <w:qFormat/>
    <w:rsid w:val="0072712D"/>
    <w:rPr>
      <w:color w:val="5B9BD5" w:themeColor="accent1"/>
    </w:rPr>
  </w:style>
  <w:style w:type="paragraph" w:customStyle="1" w:styleId="CA4A99DA8C74471687268F5B119C22D8">
    <w:name w:val="CA4A99DA8C74471687268F5B119C22D8"/>
  </w:style>
  <w:style w:type="character" w:styleId="PlaceholderText">
    <w:name w:val="Placeholder Text"/>
    <w:basedOn w:val="DefaultParagraphFont"/>
    <w:uiPriority w:val="99"/>
    <w:semiHidden/>
    <w:rsid w:val="00942D31"/>
    <w:rPr>
      <w:color w:val="808080"/>
    </w:rPr>
  </w:style>
  <w:style w:type="paragraph" w:customStyle="1" w:styleId="2CAB4CAC5F674FB6B8309FB9D19243AB">
    <w:name w:val="2CAB4CAC5F674FB6B8309FB9D19243AB"/>
  </w:style>
  <w:style w:type="paragraph" w:customStyle="1" w:styleId="17323F98A1D94D4884912BE276D840D5">
    <w:name w:val="17323F98A1D94D4884912BE276D840D5"/>
  </w:style>
  <w:style w:type="paragraph" w:customStyle="1" w:styleId="70A8FB39BBA74592AF9F98DD15CAF76D">
    <w:name w:val="70A8FB39BBA74592AF9F98DD15CAF76D"/>
  </w:style>
  <w:style w:type="paragraph" w:customStyle="1" w:styleId="F9E21F247C3B4E369849B3FB14437B44">
    <w:name w:val="F9E21F247C3B4E369849B3FB14437B44"/>
  </w:style>
  <w:style w:type="paragraph" w:customStyle="1" w:styleId="0973195AB4754C838B2D4CC486219B1F">
    <w:name w:val="0973195AB4754C838B2D4CC486219B1F"/>
  </w:style>
  <w:style w:type="paragraph" w:customStyle="1" w:styleId="5CC11793FDF24D3EB18A1E776E865386">
    <w:name w:val="5CC11793FDF24D3EB18A1E776E865386"/>
  </w:style>
  <w:style w:type="paragraph" w:customStyle="1" w:styleId="91CBF729977541BE943C5716C35FE798">
    <w:name w:val="91CBF729977541BE943C5716C35FE798"/>
  </w:style>
  <w:style w:type="paragraph" w:customStyle="1" w:styleId="3918396E2D274C44882459AC611DAB82">
    <w:name w:val="3918396E2D274C44882459AC611DAB82"/>
  </w:style>
  <w:style w:type="paragraph" w:customStyle="1" w:styleId="0349D05D69C844CABE25D3BD5B5E3B82">
    <w:name w:val="0349D05D69C844CABE25D3BD5B5E3B82"/>
  </w:style>
  <w:style w:type="paragraph" w:customStyle="1" w:styleId="CF89535472F7450187738C847C07D4CC">
    <w:name w:val="CF89535472F7450187738C847C07D4CC"/>
  </w:style>
  <w:style w:type="paragraph" w:customStyle="1" w:styleId="1793239E02CD424B8ED156E64284A792">
    <w:name w:val="1793239E02CD424B8ED156E64284A792"/>
  </w:style>
  <w:style w:type="paragraph" w:customStyle="1" w:styleId="445D15F5E7CE4CF79FDD912449C03196">
    <w:name w:val="445D15F5E7CE4CF79FDD912449C03196"/>
  </w:style>
  <w:style w:type="paragraph" w:customStyle="1" w:styleId="ED23FCF9536C4671BF00120EDFC54C69">
    <w:name w:val="ED23FCF9536C4671BF00120EDFC54C69"/>
  </w:style>
  <w:style w:type="paragraph" w:customStyle="1" w:styleId="BF0B320EECD74A9A9589FB19B8362C14">
    <w:name w:val="BF0B320EECD74A9A9589FB19B8362C14"/>
  </w:style>
  <w:style w:type="paragraph" w:customStyle="1" w:styleId="CA6A913E92114D8EB42B90D72AD95FED">
    <w:name w:val="CA6A913E92114D8EB42B90D72AD95FED"/>
    <w:rsid w:val="0072712D"/>
  </w:style>
  <w:style w:type="paragraph" w:customStyle="1" w:styleId="B98383DDBDFC46FD84BD5B45C6280AC1">
    <w:name w:val="B98383DDBDFC46FD84BD5B45C6280AC1"/>
    <w:rsid w:val="0072712D"/>
  </w:style>
  <w:style w:type="paragraph" w:customStyle="1" w:styleId="496A8A3D93304F99863C3694F69315D4">
    <w:name w:val="496A8A3D93304F99863C3694F69315D4"/>
    <w:rsid w:val="0072712D"/>
  </w:style>
  <w:style w:type="paragraph" w:customStyle="1" w:styleId="8BC796A428AD4997A85FF85F2498B85C">
    <w:name w:val="8BC796A428AD4997A85FF85F2498B85C"/>
    <w:rsid w:val="0072712D"/>
  </w:style>
  <w:style w:type="paragraph" w:customStyle="1" w:styleId="38AEADDD83C449D1A0BA2827D7247C58">
    <w:name w:val="38AEADDD83C449D1A0BA2827D7247C58"/>
    <w:rsid w:val="0072712D"/>
  </w:style>
  <w:style w:type="paragraph" w:customStyle="1" w:styleId="572E52CE7DF7451B89E4C0540450F49D">
    <w:name w:val="572E52CE7DF7451B89E4C0540450F49D"/>
    <w:rsid w:val="0072712D"/>
  </w:style>
  <w:style w:type="paragraph" w:customStyle="1" w:styleId="839B32A89528764587F695024063FD2E">
    <w:name w:val="839B32A89528764587F695024063FD2E"/>
    <w:rsid w:val="00942D31"/>
    <w:pPr>
      <w:spacing w:after="0" w:line="240" w:lineRule="auto"/>
    </w:pPr>
    <w:rPr>
      <w:sz w:val="24"/>
      <w:szCs w:val="24"/>
    </w:rPr>
  </w:style>
  <w:style w:type="paragraph" w:customStyle="1" w:styleId="EF50F2432DC0524DACF32B68A78A801C">
    <w:name w:val="EF50F2432DC0524DACF32B68A78A801C"/>
    <w:rsid w:val="00942D31"/>
    <w:pPr>
      <w:spacing w:after="0" w:line="240" w:lineRule="auto"/>
    </w:pPr>
    <w:rPr>
      <w:sz w:val="24"/>
      <w:szCs w:val="24"/>
    </w:rPr>
  </w:style>
  <w:style w:type="paragraph" w:customStyle="1" w:styleId="FB5B368F180F474884F2B65F9CAB7A18">
    <w:name w:val="FB5B368F180F474884F2B65F9CAB7A18"/>
    <w:rsid w:val="00942D31"/>
    <w:pPr>
      <w:spacing w:after="0" w:line="240" w:lineRule="auto"/>
    </w:pPr>
    <w:rPr>
      <w:sz w:val="24"/>
      <w:szCs w:val="24"/>
    </w:rPr>
  </w:style>
  <w:style w:type="paragraph" w:customStyle="1" w:styleId="E317D16333A23F4398C878E99409C57D">
    <w:name w:val="E317D16333A23F4398C878E99409C57D"/>
    <w:rsid w:val="006062C2"/>
    <w:pPr>
      <w:spacing w:after="0" w:line="240" w:lineRule="auto"/>
    </w:pPr>
    <w:rPr>
      <w:sz w:val="24"/>
      <w:szCs w:val="24"/>
      <w:lang w:val="en-CA"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010399-C7FD-0747-ABBB-7B18BC066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0</TotalTime>
  <Pages>2</Pages>
  <Words>406</Words>
  <Characters>2320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Nguyen</dc:creator>
  <cp:keywords/>
  <cp:lastModifiedBy>Jennifer Nguyen</cp:lastModifiedBy>
  <cp:revision>2</cp:revision>
  <cp:lastPrinted>2016-06-03T17:28:00Z</cp:lastPrinted>
  <dcterms:created xsi:type="dcterms:W3CDTF">2018-03-28T15:45:00Z</dcterms:created>
  <dcterms:modified xsi:type="dcterms:W3CDTF">2018-03-28T15:45:00Z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